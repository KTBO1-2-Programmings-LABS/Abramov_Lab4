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4A404" w14:textId="535688BB" w:rsidR="00623056" w:rsidRDefault="00623056" w:rsidP="00737E5B">
      <w:pPr>
        <w:pStyle w:val="3"/>
      </w:pP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EC65D" wp14:editId="699CDC0A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360616" w14:textId="77777777" w:rsidR="00623056" w:rsidRDefault="00623056" w:rsidP="00623056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</w:p>
                          <w:p w14:paraId="7C94558D" w14:textId="1E741AAE" w:rsidR="00623056" w:rsidRDefault="00623056" w:rsidP="00623056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0191A">
                              <w:t>С.С. Абрамов</w:t>
                            </w:r>
                          </w:p>
                          <w:p w14:paraId="7C6698A8" w14:textId="77777777" w:rsidR="009853BB" w:rsidRDefault="009853BB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456D23AC" w14:textId="231FB8B5" w:rsidR="00623056" w:rsidRDefault="00B323C9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доцент кафедры САиТ</w:t>
                            </w:r>
                            <w:r w:rsidR="009853BB">
                              <w:t xml:space="preserve"> </w:t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>
                              <w:t>В. С. Лапшин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C65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5.65pt;margin-top:503.3pt;width:466.85pt;height:91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" fillcolor="white [3201]" stroked="f" strokeweight=".5pt">
                <v:textbox>
                  <w:txbxContent>
                    <w:p w14:paraId="5D360616" w14:textId="77777777" w:rsidR="00623056" w:rsidRDefault="00623056" w:rsidP="00623056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</w:p>
                    <w:p w14:paraId="7C94558D" w14:textId="1E741AAE" w:rsidR="00623056" w:rsidRDefault="00623056" w:rsidP="00623056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30191A">
                        <w:t>С.С. Абрамов</w:t>
                      </w:r>
                    </w:p>
                    <w:p w14:paraId="7C6698A8" w14:textId="77777777" w:rsidR="009853BB" w:rsidRDefault="009853BB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456D23AC" w14:textId="231FB8B5" w:rsidR="00623056" w:rsidRDefault="00B323C9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доцент кафедры САиТ</w:t>
                      </w:r>
                      <w:r w:rsidR="009853BB">
                        <w:t xml:space="preserve"> </w:t>
                      </w:r>
                      <w:r w:rsidR="009853BB">
                        <w:tab/>
                      </w:r>
                      <w:r w:rsidR="009853BB">
                        <w:tab/>
                      </w:r>
                      <w:r w:rsidR="009853BB">
                        <w:tab/>
                      </w:r>
                      <w:r>
                        <w:t>В. С. Лапшин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87E29" wp14:editId="00548C5E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D7545" w14:textId="3C7FA0C1" w:rsidR="00F25B6D" w:rsidRPr="003B0423" w:rsidRDefault="00F25B6D" w:rsidP="00F25B6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Таганрог 202</w:t>
                            </w:r>
                            <w:r w:rsidR="003B0423"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7E29" id="Надпись 3" o:spid="_x0000_s1027" type="#_x0000_t202" style="position:absolute;left:0;text-align:left;margin-left:0;margin-top:0;width:145.35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" fillcolor="white [3201]" stroked="f" strokeweight=".5pt">
                <v:textbox>
                  <w:txbxContent>
                    <w:p w14:paraId="427D7545" w14:textId="3C7FA0C1" w:rsidR="00F25B6D" w:rsidRPr="003B0423" w:rsidRDefault="00F25B6D" w:rsidP="00F25B6D">
                      <w:pPr>
                        <w:spacing w:line="240" w:lineRule="auto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Таганрог 202</w:t>
                      </w:r>
                      <w:r w:rsidR="003B0423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0E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22FE7" wp14:editId="17846EBD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4D15E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1380C52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4E1890B5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F744F4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4C129410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7FC6FCE8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0FE13AFB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2FE7" id="Надпись 1" o:spid="_x0000_s1028" type="#_x0000_t202" style="position:absolute;left:0;text-align:left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" fillcolor="white [3201]" stroked="f" strokeweight=".5pt">
                <v:textbox>
                  <w:txbxContent>
                    <w:p w14:paraId="0424D15E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1380C52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4E1890B5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F744F4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4C129410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7FC6FCE8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0FE13AFB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7517D9" w14:textId="39C84021" w:rsidR="00065099" w:rsidRDefault="002709BC" w:rsidP="00E53AA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24805" wp14:editId="43345FE2">
                <wp:simplePos x="0" y="0"/>
                <wp:positionH relativeFrom="margin">
                  <wp:align>right</wp:align>
                </wp:positionH>
                <wp:positionV relativeFrom="margin">
                  <wp:posOffset>4034790</wp:posOffset>
                </wp:positionV>
                <wp:extent cx="5920740" cy="14478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135F8" w14:textId="7F9F1F61" w:rsidR="00340E0A" w:rsidRPr="00C26556" w:rsidRDefault="00BA29AF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ЛАБОРАТОРНАЯ РАБОТА №</w:t>
                            </w:r>
                            <w:r w:rsidR="001470E8">
                              <w:t>4</w:t>
                            </w:r>
                          </w:p>
                          <w:p w14:paraId="3480503F" w14:textId="3F2516E4" w:rsidR="00340E0A" w:rsidRDefault="00340E0A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</w:t>
                            </w:r>
                            <w:r w:rsidR="00BA29AF">
                              <w:t>Основы алгоритмизации и программирования</w:t>
                            </w:r>
                            <w:r>
                              <w:t>»</w:t>
                            </w:r>
                          </w:p>
                          <w:p w14:paraId="399362F8" w14:textId="77777777" w:rsidR="00D02C31" w:rsidRDefault="00D02C31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687EC123" w14:textId="7D0751AA" w:rsidR="00D02C31" w:rsidRDefault="009853BB" w:rsidP="003B042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«</w:t>
                            </w:r>
                            <w:r w:rsidR="001470E8" w:rsidRPr="001470E8">
                              <w:rPr>
                                <w:b/>
                                <w:bCs/>
                              </w:rPr>
                              <w:t xml:space="preserve">РАЗРАБОТКА ПРИЛОЖЕНИЙ НА С++ </w:t>
                            </w:r>
                            <w:r w:rsidR="001470E8">
                              <w:rPr>
                                <w:b/>
                                <w:bCs/>
                              </w:rPr>
                              <w:br/>
                            </w:r>
                            <w:r w:rsidR="001470E8" w:rsidRPr="001470E8">
                              <w:rPr>
                                <w:b/>
                                <w:bCs/>
                              </w:rPr>
                              <w:t>В ОБЪЕКТНОМ СТИЛЕ</w:t>
                            </w:r>
                            <w:r>
                              <w:rPr>
                                <w:b/>
                                <w:bCs/>
                              </w:rPr>
                              <w:t>»</w:t>
                            </w:r>
                          </w:p>
                          <w:p w14:paraId="43B5213D" w14:textId="45CA357E" w:rsidR="002709BC" w:rsidRPr="002709BC" w:rsidRDefault="002709BC" w:rsidP="002709BC">
                            <w:pPr>
                              <w:spacing w:before="140" w:line="240" w:lineRule="auto"/>
                              <w:ind w:firstLine="0"/>
                              <w:jc w:val="center"/>
                            </w:pPr>
                            <w:r w:rsidRPr="002709BC">
                              <w:t xml:space="preserve">Вариант </w:t>
                            </w:r>
                            <w:r w:rsidR="00BD1C0F">
                              <w:t>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2480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415pt;margin-top:317.7pt;width:466.2pt;height:11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" fillcolor="white [3201]" stroked="f" strokeweight=".5pt">
                <v:textbox>
                  <w:txbxContent>
                    <w:p w14:paraId="670135F8" w14:textId="7F9F1F61" w:rsidR="00340E0A" w:rsidRPr="00C26556" w:rsidRDefault="00BA29AF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ЛАБОРАТОРНАЯ РАБОТА №</w:t>
                      </w:r>
                      <w:r w:rsidR="001470E8">
                        <w:t>4</w:t>
                      </w:r>
                    </w:p>
                    <w:p w14:paraId="3480503F" w14:textId="3F2516E4" w:rsidR="00340E0A" w:rsidRDefault="00340E0A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</w:t>
                      </w:r>
                      <w:r w:rsidR="00BA29AF">
                        <w:t>Основы алгоритмизации и программирования</w:t>
                      </w:r>
                      <w:r>
                        <w:t>»</w:t>
                      </w:r>
                    </w:p>
                    <w:p w14:paraId="399362F8" w14:textId="77777777" w:rsidR="00D02C31" w:rsidRDefault="00D02C31" w:rsidP="00D02C31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687EC123" w14:textId="7D0751AA" w:rsidR="00D02C31" w:rsidRDefault="009853BB" w:rsidP="003B0423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«</w:t>
                      </w:r>
                      <w:r w:rsidR="001470E8" w:rsidRPr="001470E8">
                        <w:rPr>
                          <w:b/>
                          <w:bCs/>
                        </w:rPr>
                        <w:t xml:space="preserve">РАЗРАБОТКА ПРИЛОЖЕНИЙ НА С++ </w:t>
                      </w:r>
                      <w:r w:rsidR="001470E8">
                        <w:rPr>
                          <w:b/>
                          <w:bCs/>
                        </w:rPr>
                        <w:br/>
                      </w:r>
                      <w:r w:rsidR="001470E8" w:rsidRPr="001470E8">
                        <w:rPr>
                          <w:b/>
                          <w:bCs/>
                        </w:rPr>
                        <w:t>В ОБЪЕКТНОМ СТИЛЕ</w:t>
                      </w:r>
                      <w:r>
                        <w:rPr>
                          <w:b/>
                          <w:bCs/>
                        </w:rPr>
                        <w:t>»</w:t>
                      </w:r>
                    </w:p>
                    <w:p w14:paraId="43B5213D" w14:textId="45CA357E" w:rsidR="002709BC" w:rsidRPr="002709BC" w:rsidRDefault="002709BC" w:rsidP="002709BC">
                      <w:pPr>
                        <w:spacing w:before="140" w:line="240" w:lineRule="auto"/>
                        <w:ind w:firstLine="0"/>
                        <w:jc w:val="center"/>
                      </w:pPr>
                      <w:r w:rsidRPr="002709BC">
                        <w:t xml:space="preserve">Вариант </w:t>
                      </w:r>
                      <w:r w:rsidR="00BD1C0F"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3056">
        <w:br w:type="page"/>
      </w:r>
    </w:p>
    <w:p w14:paraId="61C6D27E" w14:textId="799D64BF" w:rsidR="005B418F" w:rsidRDefault="005B418F" w:rsidP="005B418F">
      <w:pPr>
        <w:pStyle w:val="1"/>
      </w:pPr>
      <w:bookmarkStart w:id="2" w:name="_Toc162868411"/>
      <w:r>
        <w:lastRenderedPageBreak/>
        <w:t>Содержание</w:t>
      </w:r>
      <w:bookmarkEnd w:id="2"/>
    </w:p>
    <w:p w14:paraId="7127257E" w14:textId="28764C6E" w:rsidR="00F655E1" w:rsidRDefault="00067E1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F655E1">
        <w:rPr>
          <w:noProof/>
        </w:rPr>
        <w:t>Содержание</w:t>
      </w:r>
      <w:r w:rsidR="00F655E1">
        <w:rPr>
          <w:noProof/>
        </w:rPr>
        <w:tab/>
      </w:r>
      <w:r w:rsidR="00F655E1">
        <w:rPr>
          <w:noProof/>
        </w:rPr>
        <w:fldChar w:fldCharType="begin"/>
      </w:r>
      <w:r w:rsidR="00F655E1">
        <w:rPr>
          <w:noProof/>
        </w:rPr>
        <w:instrText xml:space="preserve"> PAGEREF _Toc162868411 \h </w:instrText>
      </w:r>
      <w:r w:rsidR="00F655E1">
        <w:rPr>
          <w:noProof/>
        </w:rPr>
      </w:r>
      <w:r w:rsidR="00F655E1">
        <w:rPr>
          <w:noProof/>
        </w:rPr>
        <w:fldChar w:fldCharType="separate"/>
      </w:r>
      <w:r w:rsidR="00F655E1">
        <w:rPr>
          <w:noProof/>
        </w:rPr>
        <w:t>2</w:t>
      </w:r>
      <w:r w:rsidR="00F655E1">
        <w:rPr>
          <w:noProof/>
        </w:rPr>
        <w:fldChar w:fldCharType="end"/>
      </w:r>
    </w:p>
    <w:p w14:paraId="05D64D96" w14:textId="0FE5F1F6" w:rsidR="00F655E1" w:rsidRDefault="00F655E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6B1BE2" w14:textId="23907121" w:rsid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Цель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195CE7" w14:textId="38DD5E9F" w:rsid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0E05C7" w14:textId="398293A3" w:rsidR="00F655E1" w:rsidRDefault="00F655E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006083" w14:textId="1F369B09" w:rsid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Написание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83446E" w14:textId="660A57A7" w:rsid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Пример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E4EFD6" w14:textId="04A586DD" w:rsidR="00F655E1" w:rsidRDefault="00F655E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D1CBF4" w14:textId="359C4978" w:rsidR="00F655E1" w:rsidRDefault="00F655E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Листинг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8A44AE" w14:textId="05B7E769" w:rsidR="00F655E1" w:rsidRP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 w:eastAsia="ru-RU"/>
          <w14:ligatures w14:val="standardContextual"/>
        </w:rPr>
      </w:pPr>
      <w:r w:rsidRPr="00B374ED">
        <w:rPr>
          <w:noProof/>
          <w:lang w:val="en-US"/>
        </w:rPr>
        <w:t>app.cpp</w:t>
      </w:r>
      <w:r w:rsidRPr="00F655E1">
        <w:rPr>
          <w:noProof/>
          <w:lang w:val="en-US"/>
        </w:rPr>
        <w:tab/>
      </w:r>
      <w:r>
        <w:rPr>
          <w:noProof/>
        </w:rPr>
        <w:fldChar w:fldCharType="begin"/>
      </w:r>
      <w:r w:rsidRPr="00F655E1">
        <w:rPr>
          <w:noProof/>
          <w:lang w:val="en-US"/>
        </w:rPr>
        <w:instrText xml:space="preserve"> PAGEREF _Toc162868420 \h </w:instrText>
      </w:r>
      <w:r>
        <w:rPr>
          <w:noProof/>
        </w:rPr>
      </w:r>
      <w:r>
        <w:rPr>
          <w:noProof/>
        </w:rPr>
        <w:fldChar w:fldCharType="separate"/>
      </w:r>
      <w:r w:rsidRPr="00F655E1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44799669" w14:textId="54179B6C" w:rsidR="00F655E1" w:rsidRP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 w:eastAsia="ru-RU"/>
          <w14:ligatures w14:val="standardContextual"/>
        </w:rPr>
      </w:pPr>
      <w:r w:rsidRPr="00B374ED">
        <w:rPr>
          <w:noProof/>
          <w:lang w:val="en-US"/>
        </w:rPr>
        <w:t>datamanager.h</w:t>
      </w:r>
      <w:r w:rsidRPr="00F655E1">
        <w:rPr>
          <w:noProof/>
          <w:lang w:val="en-US"/>
        </w:rPr>
        <w:tab/>
      </w:r>
      <w:r>
        <w:rPr>
          <w:noProof/>
        </w:rPr>
        <w:fldChar w:fldCharType="begin"/>
      </w:r>
      <w:r w:rsidRPr="00F655E1">
        <w:rPr>
          <w:noProof/>
          <w:lang w:val="en-US"/>
        </w:rPr>
        <w:instrText xml:space="preserve"> PAGEREF _Toc162868421 \h </w:instrText>
      </w:r>
      <w:r>
        <w:rPr>
          <w:noProof/>
        </w:rPr>
      </w:r>
      <w:r>
        <w:rPr>
          <w:noProof/>
        </w:rPr>
        <w:fldChar w:fldCharType="separate"/>
      </w:r>
      <w:r w:rsidRPr="00F655E1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078C13C3" w14:textId="29188D5A" w:rsidR="00F655E1" w:rsidRP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 w:eastAsia="ru-RU"/>
          <w14:ligatures w14:val="standardContextual"/>
        </w:rPr>
      </w:pPr>
      <w:r w:rsidRPr="00B374ED">
        <w:rPr>
          <w:noProof/>
          <w:lang w:val="en-US"/>
        </w:rPr>
        <w:t>datamanager.cpp</w:t>
      </w:r>
      <w:r w:rsidRPr="00F655E1">
        <w:rPr>
          <w:noProof/>
          <w:lang w:val="en-US"/>
        </w:rPr>
        <w:tab/>
      </w:r>
      <w:r>
        <w:rPr>
          <w:noProof/>
        </w:rPr>
        <w:fldChar w:fldCharType="begin"/>
      </w:r>
      <w:r w:rsidRPr="00F655E1">
        <w:rPr>
          <w:noProof/>
          <w:lang w:val="en-US"/>
        </w:rPr>
        <w:instrText xml:space="preserve"> PAGEREF _Toc162868422 \h </w:instrText>
      </w:r>
      <w:r>
        <w:rPr>
          <w:noProof/>
        </w:rPr>
      </w:r>
      <w:r>
        <w:rPr>
          <w:noProof/>
        </w:rPr>
        <w:fldChar w:fldCharType="separate"/>
      </w:r>
      <w:r w:rsidRPr="00F655E1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6220DD56" w14:textId="23DEDC9C" w:rsidR="00BF1E80" w:rsidRPr="00F655E1" w:rsidRDefault="00067E12" w:rsidP="00BF1E80">
      <w:pPr>
        <w:rPr>
          <w:lang w:val="en-US"/>
        </w:rPr>
      </w:pPr>
      <w:r>
        <w:rPr>
          <w:b/>
          <w:bCs/>
          <w:noProof/>
        </w:rPr>
        <w:fldChar w:fldCharType="end"/>
      </w:r>
    </w:p>
    <w:p w14:paraId="21D80FAD" w14:textId="77777777" w:rsidR="007A6A51" w:rsidRPr="00F655E1" w:rsidRDefault="007A6A51">
      <w:pPr>
        <w:spacing w:after="160" w:line="259" w:lineRule="auto"/>
        <w:ind w:firstLine="0"/>
        <w:rPr>
          <w:lang w:val="en-US"/>
        </w:rPr>
      </w:pPr>
      <w:r w:rsidRPr="00F655E1">
        <w:rPr>
          <w:lang w:val="en-US"/>
        </w:rPr>
        <w:br w:type="page"/>
      </w:r>
    </w:p>
    <w:p w14:paraId="78DE14BE" w14:textId="75C36FBB" w:rsidR="007A6A51" w:rsidRDefault="005B418F" w:rsidP="005B418F">
      <w:pPr>
        <w:pStyle w:val="1"/>
      </w:pPr>
      <w:bookmarkStart w:id="3" w:name="_Toc162868412"/>
      <w:r>
        <w:lastRenderedPageBreak/>
        <w:t>Техническое задание</w:t>
      </w:r>
      <w:bookmarkEnd w:id="3"/>
    </w:p>
    <w:p w14:paraId="6F0DEA7C" w14:textId="3479213D" w:rsidR="00D414E3" w:rsidRDefault="005B418F" w:rsidP="00D414E3">
      <w:pPr>
        <w:pStyle w:val="2"/>
      </w:pPr>
      <w:bookmarkStart w:id="4" w:name="_Toc162868413"/>
      <w:r>
        <w:t>Цель задания</w:t>
      </w:r>
      <w:bookmarkEnd w:id="4"/>
    </w:p>
    <w:p w14:paraId="44E2BE14" w14:textId="1D8A9BA5" w:rsidR="002709BC" w:rsidRPr="001470E8" w:rsidRDefault="001470E8" w:rsidP="00FD7A1F">
      <w:r>
        <w:t xml:space="preserve">Цель задания: ознакомиться с возможностью создания классов </w:t>
      </w:r>
      <w:proofErr w:type="gramStart"/>
      <w:r>
        <w:t>в С</w:t>
      </w:r>
      <w:proofErr w:type="gramEnd"/>
      <w:r>
        <w:t xml:space="preserve">++, которые можно в последствии использовать для разработки приложения под </w:t>
      </w:r>
      <w:r>
        <w:rPr>
          <w:lang w:val="en-US"/>
        </w:rPr>
        <w:t>Windows</w:t>
      </w:r>
      <w:r w:rsidRPr="001470E8">
        <w:t xml:space="preserve"> </w:t>
      </w:r>
      <w:r>
        <w:t>(</w:t>
      </w:r>
      <w:r>
        <w:rPr>
          <w:lang w:val="en-US"/>
        </w:rPr>
        <w:t>CLI</w:t>
      </w:r>
      <w:r w:rsidRPr="001470E8">
        <w:t>-</w:t>
      </w:r>
      <w:r>
        <w:t>приложение).</w:t>
      </w:r>
    </w:p>
    <w:p w14:paraId="2CAEC5DD" w14:textId="06E1448A" w:rsidR="005B418F" w:rsidRDefault="005B418F" w:rsidP="005B418F">
      <w:pPr>
        <w:pStyle w:val="2"/>
      </w:pPr>
      <w:bookmarkStart w:id="5" w:name="_Toc162868414"/>
      <w:r>
        <w:t>Задача</w:t>
      </w:r>
      <w:bookmarkEnd w:id="5"/>
    </w:p>
    <w:p w14:paraId="06E19F9C" w14:textId="50F80158" w:rsidR="001470E8" w:rsidRPr="001470E8" w:rsidRDefault="001470E8" w:rsidP="001470E8">
      <w:r>
        <w:t>Задачи лабораторной работы:</w:t>
      </w:r>
    </w:p>
    <w:p w14:paraId="1BB00F70" w14:textId="28616D46" w:rsidR="001470E8" w:rsidRDefault="001470E8" w:rsidP="001470E8">
      <w:pPr>
        <w:pStyle w:val="ad"/>
        <w:numPr>
          <w:ilvl w:val="0"/>
          <w:numId w:val="24"/>
        </w:numPr>
        <w:ind w:left="0" w:firstLine="0"/>
      </w:pPr>
      <w:r>
        <w:t>Разработать объектную модель приложения.</w:t>
      </w:r>
    </w:p>
    <w:p w14:paraId="4C4D002C" w14:textId="3B22283C" w:rsidR="001470E8" w:rsidRDefault="001470E8" w:rsidP="001470E8">
      <w:pPr>
        <w:pStyle w:val="ad"/>
        <w:numPr>
          <w:ilvl w:val="0"/>
          <w:numId w:val="24"/>
        </w:numPr>
        <w:ind w:left="0" w:firstLine="0"/>
      </w:pPr>
      <w:r>
        <w:t>Создать CL</w:t>
      </w:r>
      <w:r>
        <w:rPr>
          <w:lang w:val="en-US"/>
        </w:rPr>
        <w:t>I</w:t>
      </w:r>
      <w:r>
        <w:t>-консольное приложение.</w:t>
      </w:r>
    </w:p>
    <w:p w14:paraId="410C7293" w14:textId="5E81B280" w:rsidR="001470E8" w:rsidRDefault="001470E8" w:rsidP="001470E8">
      <w:pPr>
        <w:pStyle w:val="ad"/>
        <w:numPr>
          <w:ilvl w:val="0"/>
          <w:numId w:val="24"/>
        </w:numPr>
        <w:ind w:left="0" w:firstLine="0"/>
      </w:pPr>
      <w:r>
        <w:t>Создать в среде VS классы разработанной объектной модели.</w:t>
      </w:r>
    </w:p>
    <w:p w14:paraId="351C53BC" w14:textId="3B75A376" w:rsidR="00FD7A1F" w:rsidRDefault="001470E8" w:rsidP="001470E8">
      <w:pPr>
        <w:pStyle w:val="ad"/>
        <w:numPr>
          <w:ilvl w:val="0"/>
          <w:numId w:val="24"/>
        </w:numPr>
        <w:ind w:left="0" w:firstLine="0"/>
      </w:pPr>
      <w:r>
        <w:t>Отладить методы классов.</w:t>
      </w:r>
    </w:p>
    <w:p w14:paraId="6D22CF32" w14:textId="22A94C83" w:rsidR="00BA363B" w:rsidRPr="003366B1" w:rsidRDefault="00BA363B" w:rsidP="00BA363B">
      <w:r>
        <w:t xml:space="preserve">Заданием моего варианта </w:t>
      </w:r>
      <w:r w:rsidR="003366B1">
        <w:t xml:space="preserve">является работа </w:t>
      </w:r>
      <w:r w:rsidR="0030191A">
        <w:t>со списком оценок студентов и последующий вывод в файл списка студентов, имеющих определённое количество пятёрок, четвёрок, троек и двоек.</w:t>
      </w:r>
    </w:p>
    <w:p w14:paraId="4210A121" w14:textId="57C9EE02" w:rsidR="002709BC" w:rsidRPr="002709BC" w:rsidRDefault="005B418F" w:rsidP="00C26556">
      <w:pPr>
        <w:pStyle w:val="1"/>
      </w:pPr>
      <w:bookmarkStart w:id="6" w:name="_Toc162868415"/>
      <w:r>
        <w:lastRenderedPageBreak/>
        <w:t>Ход работы</w:t>
      </w:r>
      <w:bookmarkEnd w:id="6"/>
    </w:p>
    <w:p w14:paraId="63679DE8" w14:textId="77BBEE36" w:rsidR="00EB1F58" w:rsidRDefault="00EB1F58" w:rsidP="00EB1F58">
      <w:pPr>
        <w:pStyle w:val="2"/>
      </w:pPr>
      <w:bookmarkStart w:id="7" w:name="_Toc162868416"/>
      <w:r>
        <w:t>Написание программы</w:t>
      </w:r>
      <w:bookmarkEnd w:id="7"/>
    </w:p>
    <w:p w14:paraId="153EAFDD" w14:textId="072C6A7C" w:rsidR="003366B1" w:rsidRDefault="00BA363B" w:rsidP="003366B1">
      <w:r>
        <w:t xml:space="preserve">Для работы с </w:t>
      </w:r>
      <w:r w:rsidR="00764876">
        <w:t>тремя</w:t>
      </w:r>
      <w:r w:rsidR="003366B1">
        <w:t xml:space="preserve"> файл</w:t>
      </w:r>
      <w:r w:rsidR="00764876">
        <w:t>ами</w:t>
      </w:r>
      <w:r w:rsidR="003366B1">
        <w:t xml:space="preserve"> я сделал свой класс</w:t>
      </w:r>
      <w:r w:rsidR="0030191A">
        <w:t xml:space="preserve"> </w:t>
      </w:r>
      <w:proofErr w:type="spellStart"/>
      <w:r w:rsidR="0030191A" w:rsidRPr="0030191A">
        <w:rPr>
          <w:rFonts w:cs="Times New Roman"/>
          <w:b/>
          <w:szCs w:val="28"/>
          <w14:ligatures w14:val="none"/>
        </w:rPr>
        <w:t>FileHandler</w:t>
      </w:r>
      <w:proofErr w:type="spellEnd"/>
      <w:r w:rsidR="003366B1" w:rsidRPr="003366B1">
        <w:t>.</w:t>
      </w:r>
      <w:r w:rsidR="00764876" w:rsidRPr="00764876">
        <w:t xml:space="preserve"> </w:t>
      </w:r>
      <w:r w:rsidR="00764876">
        <w:t>Рассмотрю его поля и методы.</w:t>
      </w:r>
    </w:p>
    <w:p w14:paraId="7B0777FC" w14:textId="0DD42C66" w:rsidR="00764876" w:rsidRDefault="00764876" w:rsidP="003366B1">
      <w:r>
        <w:t>Класс</w:t>
      </w:r>
      <w:r w:rsidRPr="00764876">
        <w:rPr>
          <w:lang w:val="en-US"/>
        </w:rPr>
        <w:t xml:space="preserve"> </w:t>
      </w:r>
      <w:r>
        <w:t>имеет</w:t>
      </w:r>
      <w:r w:rsidRPr="00764876">
        <w:rPr>
          <w:lang w:val="en-US"/>
        </w:rPr>
        <w:t xml:space="preserve"> </w:t>
      </w:r>
      <w:r>
        <w:rPr>
          <w:lang w:val="en-US"/>
        </w:rPr>
        <w:t>private</w:t>
      </w:r>
      <w:r w:rsidRPr="00764876">
        <w:rPr>
          <w:lang w:val="en-US"/>
        </w:rPr>
        <w:t xml:space="preserve"> </w:t>
      </w:r>
      <w:r>
        <w:t>поля</w:t>
      </w:r>
      <w:r w:rsidRPr="00764876">
        <w:rPr>
          <w:lang w:val="en-US"/>
        </w:rPr>
        <w:t xml:space="preserve"> </w:t>
      </w:r>
      <w:r w:rsidRPr="0030191A">
        <w:rPr>
          <w:b/>
          <w:lang w:val="en-US"/>
        </w:rPr>
        <w:t>String^</w:t>
      </w:r>
      <w:r w:rsidR="0030191A" w:rsidRPr="0030191A">
        <w:rPr>
          <w:b/>
          <w:lang w:val="en-US"/>
        </w:rPr>
        <w:t xml:space="preserve"> </w:t>
      </w:r>
      <w:proofErr w:type="spellStart"/>
      <w:r w:rsidR="0030191A" w:rsidRPr="0030191A">
        <w:rPr>
          <w:rFonts w:cs="Times New Roman"/>
          <w:b/>
          <w:color w:val="000000"/>
          <w:szCs w:val="28"/>
          <w:lang w:val="en-US"/>
          <w14:ligatures w14:val="none"/>
        </w:rPr>
        <w:t>TextFileName</w:t>
      </w:r>
      <w:proofErr w:type="spellEnd"/>
      <w:r w:rsidRPr="00764876">
        <w:rPr>
          <w:lang w:val="en-US"/>
        </w:rPr>
        <w:t xml:space="preserve">. </w:t>
      </w:r>
      <w:r>
        <w:t>Они содержат адреса соответствующих текстовых файлов. Также</w:t>
      </w:r>
      <w:r w:rsidRPr="0030191A">
        <w:t xml:space="preserve"> </w:t>
      </w:r>
      <w:r w:rsidR="0030191A">
        <w:t xml:space="preserve">в объявлен словарь </w:t>
      </w:r>
      <w:proofErr w:type="spellStart"/>
      <w:r w:rsidR="0030191A" w:rsidRPr="0030191A">
        <w:rPr>
          <w:rFonts w:cs="Times New Roman"/>
          <w:b/>
          <w:color w:val="000000"/>
          <w:szCs w:val="28"/>
          <w14:ligatures w14:val="none"/>
        </w:rPr>
        <w:t>studentGrades</w:t>
      </w:r>
      <w:proofErr w:type="spellEnd"/>
      <w:r w:rsidR="0030191A">
        <w:rPr>
          <w:rFonts w:cs="Times New Roman"/>
          <w:b/>
          <w:color w:val="000000"/>
          <w:szCs w:val="28"/>
          <w14:ligatures w14:val="none"/>
        </w:rPr>
        <w:t xml:space="preserve">, </w:t>
      </w:r>
      <w:r w:rsidR="0030191A" w:rsidRPr="00CC5CA2">
        <w:rPr>
          <w:rFonts w:cs="Times New Roman"/>
          <w:color w:val="000000"/>
          <w:szCs w:val="28"/>
          <w14:ligatures w14:val="none"/>
        </w:rPr>
        <w:t>в котором буду храниться</w:t>
      </w:r>
      <w:r w:rsidR="0030191A">
        <w:rPr>
          <w:rFonts w:cs="Times New Roman"/>
          <w:b/>
          <w:color w:val="000000"/>
          <w:szCs w:val="28"/>
          <w14:ligatures w14:val="none"/>
        </w:rPr>
        <w:t xml:space="preserve"> </w:t>
      </w:r>
      <w:r w:rsidR="00CC5CA2">
        <w:rPr>
          <w:rFonts w:cs="Times New Roman"/>
          <w:color w:val="000000"/>
          <w:szCs w:val="28"/>
          <w14:ligatures w14:val="none"/>
        </w:rPr>
        <w:t>студентов и их оценок</w:t>
      </w:r>
      <w:r>
        <w:t>.</w:t>
      </w:r>
    </w:p>
    <w:p w14:paraId="0F96B0DF" w14:textId="21F0C67D" w:rsidR="00CC5CA2" w:rsidRDefault="00764876" w:rsidP="003366B1">
      <w:r>
        <w:t xml:space="preserve">Рассмотрим </w:t>
      </w:r>
      <w:r>
        <w:rPr>
          <w:lang w:val="en-US"/>
        </w:rPr>
        <w:t>public</w:t>
      </w:r>
      <w:r w:rsidRPr="0030191A">
        <w:t xml:space="preserve"> </w:t>
      </w:r>
      <w:r>
        <w:t>методы класса:</w:t>
      </w:r>
    </w:p>
    <w:p w14:paraId="2CFB74A4" w14:textId="6C3B18ED" w:rsidR="00764876" w:rsidRPr="00CC5CA2" w:rsidRDefault="00CC5CA2" w:rsidP="00CC5CA2">
      <w:pPr>
        <w:pStyle w:val="ad"/>
        <w:numPr>
          <w:ilvl w:val="0"/>
          <w:numId w:val="27"/>
        </w:numPr>
        <w:rPr>
          <w:rFonts w:cs="Times New Roman"/>
          <w:szCs w:val="28"/>
        </w:rPr>
      </w:pPr>
      <w:proofErr w:type="spellStart"/>
      <w:r w:rsidRPr="00CC5CA2">
        <w:rPr>
          <w:rFonts w:cs="Times New Roman"/>
          <w:color w:val="000000"/>
          <w:szCs w:val="28"/>
          <w14:ligatures w14:val="none"/>
        </w:rPr>
        <w:t>FileHandler</w:t>
      </w:r>
      <w:proofErr w:type="spellEnd"/>
      <w:r w:rsidRPr="00CC5CA2">
        <w:rPr>
          <w:rFonts w:cs="Times New Roman"/>
          <w:color w:val="000000"/>
          <w:szCs w:val="28"/>
          <w14:ligatures w14:val="none"/>
        </w:rPr>
        <w:t>(</w:t>
      </w:r>
      <w:proofErr w:type="spellStart"/>
      <w:r w:rsidRPr="00CC5CA2">
        <w:rPr>
          <w:rFonts w:cs="Times New Roman"/>
          <w:color w:val="0000FF"/>
          <w:szCs w:val="28"/>
          <w14:ligatures w14:val="none"/>
        </w:rPr>
        <w:t>void</w:t>
      </w:r>
      <w:proofErr w:type="spellEnd"/>
      <w:r w:rsidRPr="00CC5CA2">
        <w:rPr>
          <w:rFonts w:cs="Times New Roman"/>
          <w:color w:val="000000"/>
          <w:szCs w:val="28"/>
          <w14:ligatures w14:val="none"/>
        </w:rPr>
        <w:t>) – инициализирует файл, ставя ему имя по умолчанию, и создание пустого словаря студентов и их оценок.</w:t>
      </w:r>
    </w:p>
    <w:p w14:paraId="12656D96" w14:textId="3D3ACB72" w:rsidR="00CC5CA2" w:rsidRDefault="00CC5CA2" w:rsidP="00CC5CA2">
      <w:pPr>
        <w:pStyle w:val="ad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  <w14:ligatures w14:val="none"/>
        </w:rPr>
      </w:pPr>
      <w:proofErr w:type="spellStart"/>
      <w:proofErr w:type="gramStart"/>
      <w:r w:rsidRPr="00CC5CA2">
        <w:rPr>
          <w:rFonts w:cs="Times New Roman"/>
          <w:color w:val="000000"/>
          <w:szCs w:val="28"/>
          <w:lang w:val="en-US"/>
          <w14:ligatures w14:val="none"/>
        </w:rPr>
        <w:t>SetTextFileName</w:t>
      </w:r>
      <w:proofErr w:type="spellEnd"/>
      <w:r w:rsidRPr="00CC5CA2">
        <w:rPr>
          <w:rFonts w:cs="Times New Roman"/>
          <w:color w:val="000000"/>
          <w:szCs w:val="28"/>
          <w14:ligatures w14:val="none"/>
        </w:rPr>
        <w:t>(</w:t>
      </w:r>
      <w:proofErr w:type="gramEnd"/>
      <w:r w:rsidRPr="00CC5CA2">
        <w:rPr>
          <w:rFonts w:cs="Times New Roman"/>
          <w:color w:val="2B91AF"/>
          <w:szCs w:val="28"/>
          <w:lang w:val="en-US"/>
          <w14:ligatures w14:val="none"/>
        </w:rPr>
        <w:t>String</w:t>
      </w:r>
      <w:r w:rsidRPr="00CC5CA2">
        <w:rPr>
          <w:rFonts w:cs="Times New Roman"/>
          <w:color w:val="000000"/>
          <w:szCs w:val="28"/>
          <w14:ligatures w14:val="none"/>
        </w:rPr>
        <w:t xml:space="preserve">^ </w:t>
      </w:r>
      <w:proofErr w:type="spellStart"/>
      <w:r w:rsidRPr="00CC5CA2">
        <w:rPr>
          <w:rFonts w:cs="Times New Roman"/>
          <w:color w:val="808080"/>
          <w:szCs w:val="28"/>
          <w:lang w:val="en-US"/>
          <w14:ligatures w14:val="none"/>
        </w:rPr>
        <w:t>NewName</w:t>
      </w:r>
      <w:proofErr w:type="spellEnd"/>
      <w:r w:rsidRPr="00CC5CA2">
        <w:rPr>
          <w:rFonts w:cs="Times New Roman"/>
          <w:color w:val="000000"/>
          <w:szCs w:val="28"/>
          <w14:ligatures w14:val="none"/>
        </w:rPr>
        <w:t xml:space="preserve">) – </w:t>
      </w:r>
      <w:r>
        <w:rPr>
          <w:rFonts w:cs="Times New Roman"/>
          <w:color w:val="000000"/>
          <w:szCs w:val="28"/>
          <w14:ligatures w14:val="none"/>
        </w:rPr>
        <w:t>устанавливает</w:t>
      </w:r>
      <w:r w:rsidRPr="00CC5CA2">
        <w:rPr>
          <w:rFonts w:cs="Times New Roman"/>
          <w:color w:val="000000"/>
          <w:szCs w:val="28"/>
          <w14:ligatures w14:val="none"/>
        </w:rPr>
        <w:t xml:space="preserve"> </w:t>
      </w:r>
      <w:r>
        <w:rPr>
          <w:rFonts w:cs="Times New Roman"/>
          <w:color w:val="000000"/>
          <w:szCs w:val="28"/>
          <w14:ligatures w14:val="none"/>
        </w:rPr>
        <w:t>новое</w:t>
      </w:r>
      <w:r w:rsidRPr="00CC5CA2">
        <w:rPr>
          <w:rFonts w:cs="Times New Roman"/>
          <w:color w:val="000000"/>
          <w:szCs w:val="28"/>
          <w14:ligatures w14:val="none"/>
        </w:rPr>
        <w:t xml:space="preserve"> </w:t>
      </w:r>
      <w:r>
        <w:rPr>
          <w:rFonts w:cs="Times New Roman"/>
          <w:color w:val="000000"/>
          <w:szCs w:val="28"/>
          <w14:ligatures w14:val="none"/>
        </w:rPr>
        <w:t>имя</w:t>
      </w:r>
      <w:r w:rsidRPr="00CC5CA2">
        <w:rPr>
          <w:rFonts w:cs="Times New Roman"/>
          <w:color w:val="000000"/>
          <w:szCs w:val="28"/>
          <w14:ligatures w14:val="none"/>
        </w:rPr>
        <w:t xml:space="preserve"> </w:t>
      </w:r>
      <w:r>
        <w:rPr>
          <w:rFonts w:cs="Times New Roman"/>
          <w:color w:val="000000"/>
          <w:szCs w:val="28"/>
          <w14:ligatures w14:val="none"/>
        </w:rPr>
        <w:t>для файла.</w:t>
      </w:r>
    </w:p>
    <w:p w14:paraId="139BB91F" w14:textId="4533CC59" w:rsidR="00CC5CA2" w:rsidRDefault="00CC5CA2" w:rsidP="00CC5CA2">
      <w:pPr>
        <w:pStyle w:val="ad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  <w:lang w:val="en-US"/>
          <w14:ligatures w14:val="none"/>
        </w:rPr>
      </w:pPr>
      <w:proofErr w:type="spellStart"/>
      <w:proofErr w:type="gramStart"/>
      <w:r w:rsidRPr="00CC5CA2">
        <w:rPr>
          <w:rFonts w:cs="Times New Roman"/>
          <w:color w:val="000000"/>
          <w:szCs w:val="28"/>
          <w:lang w:val="en-US"/>
          <w14:ligatures w14:val="none"/>
        </w:rPr>
        <w:t>AddStudent</w:t>
      </w:r>
      <w:proofErr w:type="spellEnd"/>
      <w:r w:rsidRPr="00CC5CA2">
        <w:rPr>
          <w:rFonts w:cs="Times New Roman"/>
          <w:color w:val="000000"/>
          <w:szCs w:val="28"/>
          <w:lang w:val="en-US"/>
          <w14:ligatures w14:val="none"/>
        </w:rPr>
        <w:t>(</w:t>
      </w:r>
      <w:proofErr w:type="gramEnd"/>
      <w:r w:rsidRPr="00CC5CA2">
        <w:rPr>
          <w:rFonts w:cs="Times New Roman"/>
          <w:color w:val="2B91AF"/>
          <w:szCs w:val="28"/>
          <w:lang w:val="en-US"/>
          <w14:ligatures w14:val="none"/>
        </w:rPr>
        <w:t>String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^ </w:t>
      </w:r>
      <w:r w:rsidRPr="00CC5CA2">
        <w:rPr>
          <w:rFonts w:cs="Times New Roman"/>
          <w:color w:val="808080"/>
          <w:szCs w:val="28"/>
          <w:lang w:val="en-US"/>
          <w14:ligatures w14:val="none"/>
        </w:rPr>
        <w:t>name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, </w:t>
      </w:r>
      <w:r w:rsidRPr="00CC5CA2">
        <w:rPr>
          <w:rFonts w:cs="Times New Roman"/>
          <w:color w:val="2B91AF"/>
          <w:szCs w:val="28"/>
          <w:lang w:val="en-US"/>
          <w14:ligatures w14:val="none"/>
        </w:rPr>
        <w:t>List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>&lt;</w:t>
      </w:r>
      <w:proofErr w:type="spellStart"/>
      <w:r w:rsidRPr="00CC5CA2">
        <w:rPr>
          <w:rFonts w:cs="Times New Roman"/>
          <w:color w:val="0000FF"/>
          <w:szCs w:val="28"/>
          <w:lang w:val="en-US"/>
          <w14:ligatures w14:val="none"/>
        </w:rPr>
        <w:t>int</w:t>
      </w:r>
      <w:proofErr w:type="spellEnd"/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&gt;^ </w:t>
      </w:r>
      <w:r w:rsidRPr="00CC5CA2">
        <w:rPr>
          <w:rFonts w:cs="Times New Roman"/>
          <w:color w:val="808080"/>
          <w:szCs w:val="28"/>
          <w:lang w:val="en-US"/>
          <w14:ligatures w14:val="none"/>
        </w:rPr>
        <w:t>grades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) </w:t>
      </w:r>
      <w:r>
        <w:rPr>
          <w:rFonts w:cs="Times New Roman"/>
          <w:color w:val="000000"/>
          <w:szCs w:val="28"/>
          <w:lang w:val="en-US"/>
          <w14:ligatures w14:val="none"/>
        </w:rPr>
        <w:t>–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 </w:t>
      </w:r>
      <w:r>
        <w:rPr>
          <w:rFonts w:cs="Times New Roman"/>
          <w:color w:val="000000"/>
          <w:szCs w:val="28"/>
          <w14:ligatures w14:val="none"/>
        </w:rPr>
        <w:t>добавляет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 </w:t>
      </w:r>
      <w:r>
        <w:rPr>
          <w:rFonts w:cs="Times New Roman"/>
          <w:color w:val="000000"/>
          <w:szCs w:val="28"/>
          <w14:ligatures w14:val="none"/>
        </w:rPr>
        <w:t>студента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 </w:t>
      </w:r>
      <w:r>
        <w:rPr>
          <w:rFonts w:cs="Times New Roman"/>
          <w:color w:val="000000"/>
          <w:szCs w:val="28"/>
          <w14:ligatures w14:val="none"/>
        </w:rPr>
        <w:t>в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 </w:t>
      </w:r>
      <w:r>
        <w:rPr>
          <w:rFonts w:cs="Times New Roman"/>
          <w:color w:val="000000"/>
          <w:szCs w:val="28"/>
          <w14:ligatures w14:val="none"/>
        </w:rPr>
        <w:t>словарь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>.</w:t>
      </w:r>
    </w:p>
    <w:p w14:paraId="6F33395D" w14:textId="3D77CAB4" w:rsidR="00CC5CA2" w:rsidRDefault="00CC5CA2" w:rsidP="00CC5CA2">
      <w:pPr>
        <w:pStyle w:val="ad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  <w14:ligatures w14:val="none"/>
        </w:rPr>
      </w:pPr>
      <w:proofErr w:type="spellStart"/>
      <w:proofErr w:type="gramStart"/>
      <w:r w:rsidRPr="00CC5CA2">
        <w:rPr>
          <w:rFonts w:cs="Times New Roman"/>
          <w:color w:val="000000"/>
          <w:szCs w:val="28"/>
          <w:lang w:val="en-US"/>
          <w14:ligatures w14:val="none"/>
        </w:rPr>
        <w:t>DelStudent</w:t>
      </w:r>
      <w:proofErr w:type="spellEnd"/>
      <w:r w:rsidRPr="00CC5CA2">
        <w:rPr>
          <w:rFonts w:cs="Times New Roman"/>
          <w:color w:val="000000"/>
          <w:szCs w:val="28"/>
          <w14:ligatures w14:val="none"/>
        </w:rPr>
        <w:t>(</w:t>
      </w:r>
      <w:proofErr w:type="gramEnd"/>
      <w:r w:rsidRPr="00CC5CA2">
        <w:rPr>
          <w:rFonts w:cs="Times New Roman"/>
          <w:color w:val="2B91AF"/>
          <w:szCs w:val="28"/>
          <w:lang w:val="en-US"/>
          <w14:ligatures w14:val="none"/>
        </w:rPr>
        <w:t>String</w:t>
      </w:r>
      <w:r w:rsidRPr="00CC5CA2">
        <w:rPr>
          <w:rFonts w:cs="Times New Roman"/>
          <w:color w:val="000000"/>
          <w:szCs w:val="28"/>
          <w14:ligatures w14:val="none"/>
        </w:rPr>
        <w:t xml:space="preserve">^ </w:t>
      </w:r>
      <w:r w:rsidRPr="00CC5CA2">
        <w:rPr>
          <w:rFonts w:cs="Times New Roman"/>
          <w:color w:val="808080"/>
          <w:szCs w:val="28"/>
          <w:lang w:val="en-US"/>
          <w14:ligatures w14:val="none"/>
        </w:rPr>
        <w:t>name</w:t>
      </w:r>
      <w:r w:rsidRPr="00CC5CA2">
        <w:rPr>
          <w:rFonts w:cs="Times New Roman"/>
          <w:color w:val="000000"/>
          <w:szCs w:val="28"/>
          <w14:ligatures w14:val="none"/>
        </w:rPr>
        <w:t xml:space="preserve">) – </w:t>
      </w:r>
      <w:r>
        <w:rPr>
          <w:rFonts w:cs="Times New Roman"/>
          <w:color w:val="000000"/>
          <w:szCs w:val="28"/>
          <w14:ligatures w14:val="none"/>
        </w:rPr>
        <w:t>удаление</w:t>
      </w:r>
      <w:r w:rsidRPr="00CC5CA2">
        <w:rPr>
          <w:rFonts w:cs="Times New Roman"/>
          <w:color w:val="000000"/>
          <w:szCs w:val="28"/>
          <w14:ligatures w14:val="none"/>
        </w:rPr>
        <w:t xml:space="preserve"> </w:t>
      </w:r>
      <w:r>
        <w:rPr>
          <w:rFonts w:cs="Times New Roman"/>
          <w:color w:val="000000"/>
          <w:szCs w:val="28"/>
          <w14:ligatures w14:val="none"/>
        </w:rPr>
        <w:t>студента</w:t>
      </w:r>
      <w:r w:rsidRPr="00CC5CA2">
        <w:rPr>
          <w:rFonts w:cs="Times New Roman"/>
          <w:color w:val="000000"/>
          <w:szCs w:val="28"/>
          <w14:ligatures w14:val="none"/>
        </w:rPr>
        <w:t xml:space="preserve"> </w:t>
      </w:r>
      <w:r>
        <w:rPr>
          <w:rFonts w:cs="Times New Roman"/>
          <w:color w:val="000000"/>
          <w:szCs w:val="28"/>
          <w14:ligatures w14:val="none"/>
        </w:rPr>
        <w:t>и информации о нём из словаря.</w:t>
      </w:r>
    </w:p>
    <w:p w14:paraId="37A82AF7" w14:textId="5CF4C266" w:rsidR="00CC5CA2" w:rsidRDefault="00CC5CA2" w:rsidP="00CC5CA2">
      <w:pPr>
        <w:pStyle w:val="ad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  <w:lang w:val="en-US"/>
          <w14:ligatures w14:val="none"/>
        </w:rPr>
      </w:pPr>
      <w:proofErr w:type="spellStart"/>
      <w:proofErr w:type="gramStart"/>
      <w:r w:rsidRPr="00CC5CA2">
        <w:rPr>
          <w:rFonts w:cs="Times New Roman"/>
          <w:color w:val="000000"/>
          <w:szCs w:val="28"/>
          <w:lang w:val="en-US"/>
          <w14:ligatures w14:val="none"/>
        </w:rPr>
        <w:t>GetStudentsByGrades</w:t>
      </w:r>
      <w:proofErr w:type="spellEnd"/>
      <w:r w:rsidRPr="00CC5CA2">
        <w:rPr>
          <w:rFonts w:cs="Times New Roman"/>
          <w:color w:val="000000"/>
          <w:szCs w:val="28"/>
          <w:lang w:val="en-US"/>
          <w14:ligatures w14:val="none"/>
        </w:rPr>
        <w:t>(</w:t>
      </w:r>
      <w:proofErr w:type="spellStart"/>
      <w:proofErr w:type="gramEnd"/>
      <w:r w:rsidRPr="00CC5CA2">
        <w:rPr>
          <w:rFonts w:cs="Times New Roman"/>
          <w:color w:val="0000FF"/>
          <w:szCs w:val="28"/>
          <w:lang w:val="en-US"/>
          <w14:ligatures w14:val="none"/>
        </w:rPr>
        <w:t>int</w:t>
      </w:r>
      <w:proofErr w:type="spellEnd"/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 </w:t>
      </w:r>
      <w:r w:rsidRPr="00CC5CA2">
        <w:rPr>
          <w:rFonts w:cs="Times New Roman"/>
          <w:color w:val="808080"/>
          <w:szCs w:val="28"/>
          <w:lang w:val="en-US"/>
          <w14:ligatures w14:val="none"/>
        </w:rPr>
        <w:t>fives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, </w:t>
      </w:r>
      <w:proofErr w:type="spellStart"/>
      <w:r w:rsidRPr="00CC5CA2">
        <w:rPr>
          <w:rFonts w:cs="Times New Roman"/>
          <w:color w:val="0000FF"/>
          <w:szCs w:val="28"/>
          <w:lang w:val="en-US"/>
          <w14:ligatures w14:val="none"/>
        </w:rPr>
        <w:t>int</w:t>
      </w:r>
      <w:proofErr w:type="spellEnd"/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 </w:t>
      </w:r>
      <w:r w:rsidRPr="00CC5CA2">
        <w:rPr>
          <w:rFonts w:cs="Times New Roman"/>
          <w:color w:val="808080"/>
          <w:szCs w:val="28"/>
          <w:lang w:val="en-US"/>
          <w14:ligatures w14:val="none"/>
        </w:rPr>
        <w:t>fours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, </w:t>
      </w:r>
      <w:proofErr w:type="spellStart"/>
      <w:r w:rsidRPr="00CC5CA2">
        <w:rPr>
          <w:rFonts w:cs="Times New Roman"/>
          <w:color w:val="0000FF"/>
          <w:szCs w:val="28"/>
          <w:lang w:val="en-US"/>
          <w14:ligatures w14:val="none"/>
        </w:rPr>
        <w:t>int</w:t>
      </w:r>
      <w:proofErr w:type="spellEnd"/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 </w:t>
      </w:r>
      <w:r w:rsidRPr="00CC5CA2">
        <w:rPr>
          <w:rFonts w:cs="Times New Roman"/>
          <w:color w:val="808080"/>
          <w:szCs w:val="28"/>
          <w:lang w:val="en-US"/>
          <w14:ligatures w14:val="none"/>
        </w:rPr>
        <w:t>threes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, </w:t>
      </w:r>
      <w:proofErr w:type="spellStart"/>
      <w:r w:rsidRPr="00CC5CA2">
        <w:rPr>
          <w:rFonts w:cs="Times New Roman"/>
          <w:color w:val="0000FF"/>
          <w:szCs w:val="28"/>
          <w:lang w:val="en-US"/>
          <w14:ligatures w14:val="none"/>
        </w:rPr>
        <w:t>int</w:t>
      </w:r>
      <w:proofErr w:type="spellEnd"/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 </w:t>
      </w:r>
      <w:r w:rsidRPr="00CC5CA2">
        <w:rPr>
          <w:rFonts w:cs="Times New Roman"/>
          <w:color w:val="808080"/>
          <w:szCs w:val="28"/>
          <w:lang w:val="en-US"/>
          <w14:ligatures w14:val="none"/>
        </w:rPr>
        <w:t>twos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>)</w:t>
      </w:r>
      <w:r>
        <w:rPr>
          <w:rFonts w:cs="Times New Roman"/>
          <w:color w:val="000000"/>
          <w:szCs w:val="28"/>
          <w:lang w:val="en-US"/>
          <w14:ligatures w14:val="none"/>
        </w:rPr>
        <w:t xml:space="preserve"> – </w:t>
      </w:r>
      <w:r>
        <w:rPr>
          <w:rFonts w:cs="Times New Roman"/>
          <w:color w:val="000000"/>
          <w:szCs w:val="28"/>
          <w14:ligatures w14:val="none"/>
        </w:rPr>
        <w:t>получение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 </w:t>
      </w:r>
      <w:r>
        <w:rPr>
          <w:rFonts w:cs="Times New Roman"/>
          <w:color w:val="000000"/>
          <w:szCs w:val="28"/>
          <w14:ligatures w14:val="none"/>
        </w:rPr>
        <w:t>студентов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 </w:t>
      </w:r>
      <w:r>
        <w:rPr>
          <w:rFonts w:cs="Times New Roman"/>
          <w:color w:val="000000"/>
          <w:szCs w:val="28"/>
          <w14:ligatures w14:val="none"/>
        </w:rPr>
        <w:t>по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 </w:t>
      </w:r>
      <w:r>
        <w:rPr>
          <w:rFonts w:cs="Times New Roman"/>
          <w:color w:val="000000"/>
          <w:szCs w:val="28"/>
          <w14:ligatures w14:val="none"/>
        </w:rPr>
        <w:t>оценкам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>.</w:t>
      </w:r>
    </w:p>
    <w:p w14:paraId="34D29973" w14:textId="21E5F7C0" w:rsidR="00CC5CA2" w:rsidRPr="00CC5CA2" w:rsidRDefault="00CC5CA2" w:rsidP="00CC5CA2">
      <w:pPr>
        <w:pStyle w:val="ad"/>
        <w:numPr>
          <w:ilvl w:val="0"/>
          <w:numId w:val="27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color w:val="000000"/>
          <w:szCs w:val="28"/>
          <w:lang w:val="en-US"/>
          <w14:ligatures w14:val="none"/>
        </w:rPr>
      </w:pPr>
      <w:proofErr w:type="spellStart"/>
      <w:proofErr w:type="gramStart"/>
      <w:r w:rsidRPr="00CC5CA2">
        <w:rPr>
          <w:rFonts w:cs="Times New Roman"/>
          <w:color w:val="000000"/>
          <w:szCs w:val="28"/>
          <w:lang w:val="en-US"/>
          <w14:ligatures w14:val="none"/>
        </w:rPr>
        <w:t>SaveToFileStudentsByGrades</w:t>
      </w:r>
      <w:proofErr w:type="spellEnd"/>
      <w:r w:rsidRPr="00CC5CA2">
        <w:rPr>
          <w:rFonts w:cs="Times New Roman"/>
          <w:color w:val="000000"/>
          <w:szCs w:val="28"/>
          <w:lang w:val="en-US"/>
          <w14:ligatures w14:val="none"/>
        </w:rPr>
        <w:t>(</w:t>
      </w:r>
      <w:proofErr w:type="spellStart"/>
      <w:proofErr w:type="gramEnd"/>
      <w:r w:rsidRPr="00CC5CA2">
        <w:rPr>
          <w:rFonts w:cs="Times New Roman"/>
          <w:color w:val="0000FF"/>
          <w:szCs w:val="28"/>
          <w:lang w:val="en-US"/>
          <w14:ligatures w14:val="none"/>
        </w:rPr>
        <w:t>int</w:t>
      </w:r>
      <w:proofErr w:type="spellEnd"/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 </w:t>
      </w:r>
      <w:r w:rsidRPr="00CC5CA2">
        <w:rPr>
          <w:rFonts w:cs="Times New Roman"/>
          <w:color w:val="808080"/>
          <w:szCs w:val="28"/>
          <w:lang w:val="en-US"/>
          <w14:ligatures w14:val="none"/>
        </w:rPr>
        <w:t>fives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, </w:t>
      </w:r>
      <w:proofErr w:type="spellStart"/>
      <w:r w:rsidRPr="00CC5CA2">
        <w:rPr>
          <w:rFonts w:cs="Times New Roman"/>
          <w:color w:val="0000FF"/>
          <w:szCs w:val="28"/>
          <w:lang w:val="en-US"/>
          <w14:ligatures w14:val="none"/>
        </w:rPr>
        <w:t>int</w:t>
      </w:r>
      <w:proofErr w:type="spellEnd"/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 </w:t>
      </w:r>
      <w:r w:rsidRPr="00CC5CA2">
        <w:rPr>
          <w:rFonts w:cs="Times New Roman"/>
          <w:color w:val="808080"/>
          <w:szCs w:val="28"/>
          <w:lang w:val="en-US"/>
          <w14:ligatures w14:val="none"/>
        </w:rPr>
        <w:t>fours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, </w:t>
      </w:r>
      <w:proofErr w:type="spellStart"/>
      <w:r w:rsidRPr="00CC5CA2">
        <w:rPr>
          <w:rFonts w:cs="Times New Roman"/>
          <w:color w:val="0000FF"/>
          <w:szCs w:val="28"/>
          <w:lang w:val="en-US"/>
          <w14:ligatures w14:val="none"/>
        </w:rPr>
        <w:t>int</w:t>
      </w:r>
      <w:proofErr w:type="spellEnd"/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 </w:t>
      </w:r>
      <w:r w:rsidRPr="00CC5CA2">
        <w:rPr>
          <w:rFonts w:cs="Times New Roman"/>
          <w:color w:val="808080"/>
          <w:szCs w:val="28"/>
          <w:lang w:val="en-US"/>
          <w14:ligatures w14:val="none"/>
        </w:rPr>
        <w:t>threes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, </w:t>
      </w:r>
      <w:proofErr w:type="spellStart"/>
      <w:r w:rsidRPr="00CC5CA2">
        <w:rPr>
          <w:rFonts w:cs="Times New Roman"/>
          <w:color w:val="0000FF"/>
          <w:szCs w:val="28"/>
          <w:lang w:val="en-US"/>
          <w14:ligatures w14:val="none"/>
        </w:rPr>
        <w:t>int</w:t>
      </w:r>
      <w:proofErr w:type="spellEnd"/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 </w:t>
      </w:r>
      <w:r w:rsidRPr="00CC5CA2">
        <w:rPr>
          <w:rFonts w:cs="Times New Roman"/>
          <w:color w:val="808080"/>
          <w:szCs w:val="28"/>
          <w:lang w:val="en-US"/>
          <w14:ligatures w14:val="none"/>
        </w:rPr>
        <w:t>twos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) – </w:t>
      </w:r>
      <w:r w:rsidRPr="00CC5CA2">
        <w:rPr>
          <w:rFonts w:cs="Times New Roman"/>
          <w:color w:val="000000"/>
          <w:szCs w:val="28"/>
          <w14:ligatures w14:val="none"/>
        </w:rPr>
        <w:t>сохранение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 </w:t>
      </w:r>
      <w:r w:rsidRPr="00CC5CA2">
        <w:rPr>
          <w:rFonts w:cs="Times New Roman"/>
          <w:color w:val="000000"/>
          <w:szCs w:val="28"/>
          <w14:ligatures w14:val="none"/>
        </w:rPr>
        <w:t>студентов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 </w:t>
      </w:r>
      <w:r w:rsidRPr="00CC5CA2">
        <w:rPr>
          <w:rFonts w:cs="Times New Roman"/>
          <w:color w:val="000000"/>
          <w:szCs w:val="28"/>
          <w14:ligatures w14:val="none"/>
        </w:rPr>
        <w:t>в</w:t>
      </w:r>
      <w:r w:rsidRPr="00CC5CA2">
        <w:rPr>
          <w:rFonts w:cs="Times New Roman"/>
          <w:color w:val="000000"/>
          <w:szCs w:val="28"/>
          <w:lang w:val="en-US"/>
          <w14:ligatures w14:val="none"/>
        </w:rPr>
        <w:t xml:space="preserve"> </w:t>
      </w:r>
      <w:r w:rsidRPr="00CC5CA2">
        <w:rPr>
          <w:rFonts w:cs="Times New Roman"/>
          <w:color w:val="000000"/>
          <w:szCs w:val="28"/>
          <w14:ligatures w14:val="none"/>
        </w:rPr>
        <w:t>файл</w:t>
      </w:r>
    </w:p>
    <w:p w14:paraId="32382F0A" w14:textId="44D7D24A" w:rsidR="00CC5CA2" w:rsidRPr="00CC5CA2" w:rsidRDefault="00CC5CA2" w:rsidP="00CC5CA2">
      <w:pPr>
        <w:pStyle w:val="ad"/>
        <w:ind w:left="1069" w:firstLine="0"/>
        <w:rPr>
          <w:rFonts w:cs="Times New Roman"/>
          <w:szCs w:val="28"/>
          <w:lang w:val="en-US"/>
        </w:rPr>
      </w:pPr>
    </w:p>
    <w:p w14:paraId="3FB1DF3C" w14:textId="2B1431BF" w:rsidR="00173372" w:rsidRDefault="00173372" w:rsidP="00173372">
      <w:pPr>
        <w:pStyle w:val="2"/>
      </w:pPr>
      <w:bookmarkStart w:id="8" w:name="_Toc162868417"/>
      <w:r>
        <w:t>Пример работы программы</w:t>
      </w:r>
      <w:bookmarkEnd w:id="8"/>
    </w:p>
    <w:p w14:paraId="5B072156" w14:textId="40C53A9D" w:rsidR="007B5CCC" w:rsidRPr="001B5EE2" w:rsidRDefault="00997546" w:rsidP="00935130">
      <w:pPr>
        <w:keepNext/>
        <w:ind w:firstLine="0"/>
        <w:jc w:val="center"/>
      </w:pPr>
      <w:r w:rsidRPr="00997546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004E5F4E" wp14:editId="398F30F4">
            <wp:simplePos x="0" y="0"/>
            <wp:positionH relativeFrom="column">
              <wp:posOffset>403225</wp:posOffset>
            </wp:positionH>
            <wp:positionV relativeFrom="paragraph">
              <wp:posOffset>139700</wp:posOffset>
            </wp:positionV>
            <wp:extent cx="5942883" cy="2619375"/>
            <wp:effectExtent l="0" t="0" r="1270" b="0"/>
            <wp:wrapTight wrapText="bothSides">
              <wp:wrapPolygon edited="0">
                <wp:start x="0" y="0"/>
                <wp:lineTo x="0" y="21364"/>
                <wp:lineTo x="21535" y="21364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83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47995" w14:textId="45CA0D61" w:rsidR="00BE74A2" w:rsidRDefault="00BE74A2" w:rsidP="00BE74A2">
      <w:pPr>
        <w:pStyle w:val="1"/>
      </w:pPr>
      <w:bookmarkStart w:id="9" w:name="_Toc162868418"/>
      <w:r>
        <w:lastRenderedPageBreak/>
        <w:t>Вывод</w:t>
      </w:r>
      <w:bookmarkEnd w:id="9"/>
    </w:p>
    <w:p w14:paraId="27870B46" w14:textId="01F91EA5" w:rsidR="00722AF0" w:rsidRPr="00722AF0" w:rsidRDefault="00722AF0" w:rsidP="00F02D1F">
      <w:r>
        <w:t xml:space="preserve">Итогом работы </w:t>
      </w:r>
      <w:r w:rsidR="00997546">
        <w:t>стал класс, который записывает в файл отфильтрованные имена учеников по заданным значениям.</w:t>
      </w:r>
    </w:p>
    <w:p w14:paraId="4ABAA398" w14:textId="2A3A3C24" w:rsidR="001821C2" w:rsidRPr="00BD1C0F" w:rsidRDefault="008B4352" w:rsidP="009824C4">
      <w:pPr>
        <w:pStyle w:val="1"/>
        <w:rPr>
          <w:lang w:val="en-US"/>
        </w:rPr>
      </w:pPr>
      <w:bookmarkStart w:id="10" w:name="_Toc162868419"/>
      <w:r>
        <w:lastRenderedPageBreak/>
        <w:t>Листинг</w:t>
      </w:r>
      <w:bookmarkEnd w:id="10"/>
    </w:p>
    <w:p w14:paraId="457D4184" w14:textId="21FB9432" w:rsidR="00F7018B" w:rsidRDefault="00997546" w:rsidP="00D376B1">
      <w:pPr>
        <w:pStyle w:val="2"/>
        <w:rPr>
          <w:lang w:val="en-US"/>
        </w:rPr>
      </w:pPr>
      <w:bookmarkStart w:id="11" w:name="_Toc162868420"/>
      <w:r>
        <w:rPr>
          <w:lang w:val="en-US"/>
        </w:rPr>
        <w:t>Alab_4</w:t>
      </w:r>
      <w:r w:rsidR="00D376B1" w:rsidRPr="00997546">
        <w:rPr>
          <w:lang w:val="en-US"/>
        </w:rPr>
        <w:t>.</w:t>
      </w:r>
      <w:r w:rsidR="00D376B1">
        <w:rPr>
          <w:lang w:val="en-US"/>
        </w:rPr>
        <w:t>cpp</w:t>
      </w:r>
      <w:bookmarkEnd w:id="11"/>
    </w:p>
    <w:p w14:paraId="1AA49F13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#include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997546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  <w:proofErr w:type="spellStart"/>
      <w:r w:rsidRPr="00997546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pch.h</w:t>
      </w:r>
      <w:proofErr w:type="spellEnd"/>
      <w:r w:rsidRPr="00997546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</w:p>
    <w:p w14:paraId="38776628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#include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997546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  <w:proofErr w:type="spellStart"/>
      <w:r w:rsidRPr="00997546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FileHandler.h</w:t>
      </w:r>
      <w:proofErr w:type="spellEnd"/>
      <w:r w:rsidRPr="00997546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</w:p>
    <w:p w14:paraId="5796E698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53193BCB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System;</w:t>
      </w:r>
    </w:p>
    <w:p w14:paraId="0A17CE24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System::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Collections;</w:t>
      </w:r>
    </w:p>
    <w:p w14:paraId="4E4BE410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System::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Collections::Generic;</w:t>
      </w:r>
    </w:p>
    <w:p w14:paraId="5079215D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5201C7AC" w14:textId="61B3C953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main</w:t>
      </w:r>
      <w:r w:rsidRPr="00997546">
        <w:rPr>
          <w:rFonts w:ascii="Cascadia Mono" w:hAnsi="Cascadia Mono" w:cs="Cascadia Mono"/>
          <w:color w:val="000000"/>
          <w:sz w:val="19"/>
          <w:szCs w:val="19"/>
          <w14:ligatures w14:val="none"/>
        </w:rPr>
        <w:t>(</w:t>
      </w:r>
      <w:r w:rsidRPr="00997546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array</w:t>
      </w:r>
      <w:r w:rsidRPr="00997546">
        <w:rPr>
          <w:rFonts w:ascii="Cascadia Mono" w:hAnsi="Cascadia Mono" w:cs="Cascadia Mono"/>
          <w:color w:val="000000"/>
          <w:sz w:val="19"/>
          <w:szCs w:val="19"/>
          <w14:ligatures w14:val="none"/>
        </w:rPr>
        <w:t>&lt;</w:t>
      </w:r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System</w:t>
      </w:r>
      <w:r w:rsidRPr="00997546">
        <w:rPr>
          <w:rFonts w:ascii="Cascadia Mono" w:hAnsi="Cascadia Mono" w:cs="Cascadia Mono"/>
          <w:color w:val="000000"/>
          <w:sz w:val="19"/>
          <w:szCs w:val="19"/>
          <w14:ligatures w14:val="none"/>
        </w:rPr>
        <w:t>::</w:t>
      </w:r>
      <w:proofErr w:type="gramEnd"/>
      <w:r w:rsidRPr="00997546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997546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^&gt;^ </w:t>
      </w:r>
      <w:proofErr w:type="spellStart"/>
      <w:r w:rsidRPr="00997546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args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) –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функция</w:t>
      </w:r>
      <w:r w:rsidRPr="00997546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программы</w:t>
      </w:r>
      <w:r w:rsidRPr="00997546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принимающая</w:t>
      </w:r>
      <w:r w:rsidRPr="00997546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массив строковых аргументов.</w:t>
      </w:r>
    </w:p>
    <w:p w14:paraId="2955F7FD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14:ligatures w14:val="none"/>
        </w:rPr>
        <w:t>{</w:t>
      </w:r>
    </w:p>
    <w:p w14:paraId="62176AF7" w14:textId="3C69F7BC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</w:p>
    <w:p w14:paraId="376F7F91" w14:textId="4293D548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fh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997546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  <w:r w:rsidR="00067E12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- </w:t>
      </w:r>
      <w:r w:rsidR="00067E12" w:rsidRPr="00067E12">
        <w:rPr>
          <w:rFonts w:ascii="Cascadia Mono" w:hAnsi="Cascadia Mono" w:cs="Cascadia Mono"/>
          <w:sz w:val="19"/>
          <w:szCs w:val="19"/>
          <w14:ligatures w14:val="none"/>
        </w:rPr>
        <w:t>Создаем</w:t>
      </w:r>
      <w:r w:rsidR="00067E12" w:rsidRPr="00067E12">
        <w:rPr>
          <w:rFonts w:ascii="Cascadia Mono" w:hAnsi="Cascadia Mono" w:cs="Cascadia Mono"/>
          <w:sz w:val="19"/>
          <w:szCs w:val="19"/>
          <w:lang w:val="en-US"/>
          <w14:ligatures w14:val="none"/>
        </w:rPr>
        <w:t xml:space="preserve"> </w:t>
      </w:r>
      <w:r w:rsidR="00067E12" w:rsidRPr="00067E12">
        <w:rPr>
          <w:rFonts w:ascii="Cascadia Mono" w:hAnsi="Cascadia Mono" w:cs="Cascadia Mono"/>
          <w:sz w:val="19"/>
          <w:szCs w:val="19"/>
          <w14:ligatures w14:val="none"/>
        </w:rPr>
        <w:t>объект</w:t>
      </w:r>
      <w:r w:rsidR="00067E12" w:rsidRPr="00067E12">
        <w:rPr>
          <w:rFonts w:ascii="Cascadia Mono" w:hAnsi="Cascadia Mono" w:cs="Cascadia Mono"/>
          <w:sz w:val="19"/>
          <w:szCs w:val="19"/>
          <w:lang w:val="en-US"/>
          <w14:ligatures w14:val="none"/>
        </w:rPr>
        <w:t xml:space="preserve"> </w:t>
      </w:r>
      <w:proofErr w:type="spellStart"/>
      <w:r w:rsidR="00067E12" w:rsidRPr="00067E12">
        <w:rPr>
          <w:rFonts w:ascii="Cascadia Mono" w:hAnsi="Cascadia Mono" w:cs="Cascadia Mono"/>
          <w:sz w:val="19"/>
          <w:szCs w:val="19"/>
          <w:lang w:val="en-US"/>
          <w14:ligatures w14:val="none"/>
        </w:rPr>
        <w:t>FileHandler</w:t>
      </w:r>
      <w:proofErr w:type="spellEnd"/>
    </w:p>
    <w:p w14:paraId="2D35FFD2" w14:textId="146FD061" w:rsidR="00997546" w:rsidRPr="00BD1C0F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0BA3F009" w14:textId="0CDE6FC6" w:rsidR="00997546" w:rsidRPr="00067E12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067E12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997546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067E12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067E12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&gt;^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gradesA</w:t>
      </w:r>
      <w:proofErr w:type="spellEnd"/>
      <w:r w:rsidRPr="00067E12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proofErr w:type="spellEnd"/>
      <w:r w:rsidRPr="00067E12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997546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067E12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proofErr w:type="gramStart"/>
      <w:r w:rsidRPr="00067E12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&gt;(</w:t>
      </w:r>
      <w:proofErr w:type="gramEnd"/>
      <w:r w:rsidRPr="00067E12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); -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создаём</w:t>
      </w:r>
      <w:r w:rsidRPr="00067E12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новый</w:t>
      </w:r>
      <w:r w:rsidRPr="00067E12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список</w:t>
      </w:r>
      <w:r w:rsidRPr="00067E12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оценок</w:t>
      </w:r>
    </w:p>
    <w:p w14:paraId="2B3C4D75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067E12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gradesA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Add(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5);</w:t>
      </w:r>
    </w:p>
    <w:p w14:paraId="43744038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gradesA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Add(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5);</w:t>
      </w:r>
    </w:p>
    <w:p w14:paraId="5DD07F74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gradesA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Add(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4);</w:t>
      </w:r>
    </w:p>
    <w:p w14:paraId="22B6808D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gradesA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Add(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3);</w:t>
      </w:r>
    </w:p>
    <w:p w14:paraId="4E6E5AEB" w14:textId="0E4B0B8C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fh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spellStart"/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AddStudent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997546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"Abramov"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gradesA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); -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добавляем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студента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его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оценками</w:t>
      </w:r>
    </w:p>
    <w:p w14:paraId="7AA2BDF6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505E8957" w14:textId="43C56405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997546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&gt;^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gradesK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997546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&gt;(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); -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создаём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новый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список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оценок</w:t>
      </w:r>
    </w:p>
    <w:p w14:paraId="55C7BBED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gradesK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Add(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5);</w:t>
      </w:r>
    </w:p>
    <w:p w14:paraId="6A814D75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gradesK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Add(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5);</w:t>
      </w:r>
    </w:p>
    <w:p w14:paraId="7D8583F3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gradesK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Add(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4);</w:t>
      </w:r>
    </w:p>
    <w:p w14:paraId="06240A8D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gradesK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Add(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2);</w:t>
      </w:r>
    </w:p>
    <w:p w14:paraId="2FB56DB5" w14:textId="6CCFD641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fh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spellStart"/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AddStudent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997546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  <w:proofErr w:type="spellStart"/>
      <w:r w:rsidRPr="00997546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Karasenko</w:t>
      </w:r>
      <w:proofErr w:type="spellEnd"/>
      <w:r w:rsidRPr="00997546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gradesK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); - -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добавляем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студента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его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оценками</w:t>
      </w:r>
    </w:p>
    <w:p w14:paraId="5E3E9237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217C438A" w14:textId="01B5CB09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997546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&gt;^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gradesKu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997546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&gt;(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); -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создаём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новый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список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оценок</w:t>
      </w:r>
    </w:p>
    <w:p w14:paraId="3737CCC4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gradesKu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Add(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5);</w:t>
      </w:r>
    </w:p>
    <w:p w14:paraId="72B7478D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gradesKu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Add(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4);</w:t>
      </w:r>
    </w:p>
    <w:p w14:paraId="7C40EFF1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gradesKu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Add(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3);</w:t>
      </w:r>
    </w:p>
    <w:p w14:paraId="6241FD57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gradesKu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Add(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3);</w:t>
      </w:r>
    </w:p>
    <w:p w14:paraId="18A0D823" w14:textId="294CB08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fh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spellStart"/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AddStudent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997546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  <w:proofErr w:type="spellStart"/>
      <w:r w:rsidRPr="00997546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Kubanov</w:t>
      </w:r>
      <w:proofErr w:type="spellEnd"/>
      <w:r w:rsidRPr="00997546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gradesKu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); - -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добавляем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студента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его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оценками</w:t>
      </w:r>
    </w:p>
    <w:p w14:paraId="6D906EE9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58FBC353" w14:textId="058DD3C2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997546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&gt;^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gradesAk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= </w:t>
      </w: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997546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&gt;(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); -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создаём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новый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список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оценок</w:t>
      </w:r>
    </w:p>
    <w:p w14:paraId="4D812988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gradesAk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Add(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5);</w:t>
      </w:r>
    </w:p>
    <w:p w14:paraId="6F233333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gradesAk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Add(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5);</w:t>
      </w:r>
    </w:p>
    <w:p w14:paraId="347021D7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gradesAk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Add(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4);</w:t>
      </w:r>
    </w:p>
    <w:p w14:paraId="4CCF07C0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gradesAk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Add(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3);</w:t>
      </w:r>
    </w:p>
    <w:p w14:paraId="3D693800" w14:textId="63A6C1E9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fh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spellStart"/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AddStudent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997546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  <w:proofErr w:type="spellStart"/>
      <w:r w:rsidRPr="00997546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Akimov</w:t>
      </w:r>
      <w:proofErr w:type="spellEnd"/>
      <w:r w:rsidRPr="00997546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gradesAk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); - -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добавляем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студента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его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оценками</w:t>
      </w:r>
    </w:p>
    <w:p w14:paraId="08963D62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06BD82DD" w14:textId="144BA18A" w:rsidR="00997546" w:rsidRPr="00BD1C0F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</w:p>
    <w:p w14:paraId="731C007D" w14:textId="77777777" w:rsidR="00067E12" w:rsidRPr="00BD1C0F" w:rsidRDefault="00997546" w:rsidP="00067E1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:lang w:val="en-US"/>
          <w14:ligatures w14:val="none"/>
        </w:rPr>
      </w:pPr>
      <w:r w:rsidRPr="00BD1C0F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fh</w:t>
      </w:r>
      <w:proofErr w:type="spellEnd"/>
      <w:r w:rsidRPr="00BD1C0F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SetTextFileName</w:t>
      </w:r>
      <w:proofErr w:type="spellEnd"/>
      <w:r w:rsidRPr="00BD1C0F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BD1C0F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  <w:proofErr w:type="spellStart"/>
      <w:r w:rsidRPr="00997546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FilteredStudents</w:t>
      </w:r>
      <w:proofErr w:type="spellEnd"/>
      <w:r w:rsidRPr="00BD1C0F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.</w:t>
      </w:r>
      <w:r w:rsidRPr="00997546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txt</w:t>
      </w:r>
      <w:r w:rsidRPr="00BD1C0F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  <w:r w:rsidRPr="00BD1C0F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  <w:r w:rsidR="00067E12" w:rsidRPr="00BD1C0F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- </w:t>
      </w:r>
      <w:r w:rsidR="00067E12" w:rsidRPr="00067E12">
        <w:rPr>
          <w:rFonts w:ascii="Cascadia Mono" w:hAnsi="Cascadia Mono" w:cs="Cascadia Mono"/>
          <w:sz w:val="19"/>
          <w:szCs w:val="19"/>
          <w14:ligatures w14:val="none"/>
        </w:rPr>
        <w:t>Устанавливаем</w:t>
      </w:r>
      <w:r w:rsidR="00067E12" w:rsidRPr="00BD1C0F">
        <w:rPr>
          <w:rFonts w:ascii="Cascadia Mono" w:hAnsi="Cascadia Mono" w:cs="Cascadia Mono"/>
          <w:sz w:val="19"/>
          <w:szCs w:val="19"/>
          <w:lang w:val="en-US"/>
          <w14:ligatures w14:val="none"/>
        </w:rPr>
        <w:t xml:space="preserve"> </w:t>
      </w:r>
      <w:r w:rsidR="00067E12" w:rsidRPr="00067E12">
        <w:rPr>
          <w:rFonts w:ascii="Cascadia Mono" w:hAnsi="Cascadia Mono" w:cs="Cascadia Mono"/>
          <w:sz w:val="19"/>
          <w:szCs w:val="19"/>
          <w14:ligatures w14:val="none"/>
        </w:rPr>
        <w:t>новое</w:t>
      </w:r>
      <w:r w:rsidR="00067E12" w:rsidRPr="00BD1C0F">
        <w:rPr>
          <w:rFonts w:ascii="Cascadia Mono" w:hAnsi="Cascadia Mono" w:cs="Cascadia Mono"/>
          <w:sz w:val="19"/>
          <w:szCs w:val="19"/>
          <w:lang w:val="en-US"/>
          <w14:ligatures w14:val="none"/>
        </w:rPr>
        <w:t xml:space="preserve"> </w:t>
      </w:r>
      <w:r w:rsidR="00067E12" w:rsidRPr="00067E12">
        <w:rPr>
          <w:rFonts w:ascii="Cascadia Mono" w:hAnsi="Cascadia Mono" w:cs="Cascadia Mono"/>
          <w:sz w:val="19"/>
          <w:szCs w:val="19"/>
          <w14:ligatures w14:val="none"/>
        </w:rPr>
        <w:t>имя</w:t>
      </w:r>
      <w:r w:rsidR="00067E12" w:rsidRPr="00BD1C0F">
        <w:rPr>
          <w:rFonts w:ascii="Cascadia Mono" w:hAnsi="Cascadia Mono" w:cs="Cascadia Mono"/>
          <w:sz w:val="19"/>
          <w:szCs w:val="19"/>
          <w:lang w:val="en-US"/>
          <w14:ligatures w14:val="none"/>
        </w:rPr>
        <w:t xml:space="preserve"> </w:t>
      </w:r>
      <w:r w:rsidR="00067E12" w:rsidRPr="00067E12">
        <w:rPr>
          <w:rFonts w:ascii="Cascadia Mono" w:hAnsi="Cascadia Mono" w:cs="Cascadia Mono"/>
          <w:sz w:val="19"/>
          <w:szCs w:val="19"/>
          <w14:ligatures w14:val="none"/>
        </w:rPr>
        <w:t>файла</w:t>
      </w:r>
      <w:r w:rsidR="00067E12" w:rsidRPr="00BD1C0F">
        <w:rPr>
          <w:rFonts w:ascii="Cascadia Mono" w:hAnsi="Cascadia Mono" w:cs="Cascadia Mono"/>
          <w:sz w:val="19"/>
          <w:szCs w:val="19"/>
          <w:lang w:val="en-US"/>
          <w14:ligatures w14:val="none"/>
        </w:rPr>
        <w:t xml:space="preserve"> </w:t>
      </w:r>
      <w:r w:rsidR="00067E12" w:rsidRPr="00067E12">
        <w:rPr>
          <w:rFonts w:ascii="Cascadia Mono" w:hAnsi="Cascadia Mono" w:cs="Cascadia Mono"/>
          <w:sz w:val="19"/>
          <w:szCs w:val="19"/>
          <w14:ligatures w14:val="none"/>
        </w:rPr>
        <w:t>для</w:t>
      </w:r>
      <w:r w:rsidR="00067E12" w:rsidRPr="00BD1C0F">
        <w:rPr>
          <w:rFonts w:ascii="Cascadia Mono" w:hAnsi="Cascadia Mono" w:cs="Cascadia Mono"/>
          <w:sz w:val="19"/>
          <w:szCs w:val="19"/>
          <w:lang w:val="en-US"/>
          <w14:ligatures w14:val="none"/>
        </w:rPr>
        <w:t xml:space="preserve"> </w:t>
      </w:r>
      <w:r w:rsidR="00067E12" w:rsidRPr="00067E12">
        <w:rPr>
          <w:rFonts w:ascii="Cascadia Mono" w:hAnsi="Cascadia Mono" w:cs="Cascadia Mono"/>
          <w:sz w:val="19"/>
          <w:szCs w:val="19"/>
          <w14:ligatures w14:val="none"/>
        </w:rPr>
        <w:t>сохранения</w:t>
      </w:r>
    </w:p>
    <w:p w14:paraId="2F521CD9" w14:textId="3301AD14" w:rsidR="00997546" w:rsidRPr="00BD1C0F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5C220F0D" w14:textId="43B25043" w:rsidR="00997546" w:rsidRPr="00BD1C0F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21A83CB7" w14:textId="6ED03A29" w:rsidR="00997546" w:rsidRPr="00067E12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sz w:val="19"/>
          <w:szCs w:val="19"/>
          <w14:ligatures w14:val="none"/>
        </w:rPr>
      </w:pPr>
      <w:r w:rsidRPr="00BD1C0F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fh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SaveToFileStudentsByGrades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(2, 1, 1, 0);</w:t>
      </w:r>
      <w:r w:rsidR="00067E12" w:rsidRPr="00067E12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- </w:t>
      </w:r>
      <w:r w:rsidR="00067E12" w:rsidRPr="00067E12">
        <w:rPr>
          <w:rFonts w:ascii="Cascadia Mono" w:hAnsi="Cascadia Mono" w:cs="Cascadia Mono"/>
          <w:sz w:val="19"/>
          <w:szCs w:val="19"/>
          <w14:ligatures w14:val="none"/>
        </w:rPr>
        <w:t>Получаем и сохраняем студентов с двумя "5", одной "4" и одной "3"</w:t>
      </w:r>
    </w:p>
    <w:p w14:paraId="4E2E0DE6" w14:textId="77777777" w:rsid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57D80D17" w14:textId="77777777" w:rsidR="00997546" w:rsidRPr="00BD1C0F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r w:rsidRPr="00BD1C0F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return</w:t>
      </w:r>
      <w:r w:rsidRPr="00BD1C0F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0;</w:t>
      </w:r>
    </w:p>
    <w:p w14:paraId="167B11B6" w14:textId="77777777" w:rsidR="00997546" w:rsidRPr="00BD1C0F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D1C0F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0A632B3E" w14:textId="77777777" w:rsidR="00997546" w:rsidRPr="00BD1C0F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197E9EE0" w14:textId="77777777" w:rsidR="00997546" w:rsidRPr="00BD1C0F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29A1B771" w14:textId="77777777" w:rsidR="00997546" w:rsidRPr="00BD1C0F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3C072924" w14:textId="77777777" w:rsidR="00997546" w:rsidRPr="00BD1C0F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4B710719" w14:textId="77777777" w:rsidR="00997546" w:rsidRPr="00BD1C0F" w:rsidRDefault="00997546" w:rsidP="00997546">
      <w:pPr>
        <w:rPr>
          <w:lang w:val="en-US"/>
        </w:rPr>
      </w:pPr>
    </w:p>
    <w:p w14:paraId="2512C214" w14:textId="49A5483B" w:rsidR="00D376B1" w:rsidRDefault="00997546" w:rsidP="00D376B1">
      <w:pPr>
        <w:pStyle w:val="2"/>
        <w:rPr>
          <w:lang w:val="en-US"/>
        </w:rPr>
      </w:pPr>
      <w:bookmarkStart w:id="12" w:name="_Toc162868421"/>
      <w:r w:rsidRPr="00997546">
        <w:rPr>
          <w:rFonts w:cs="Times New Roman"/>
          <w:szCs w:val="28"/>
          <w:lang w:val="en-US"/>
          <w14:ligatures w14:val="none"/>
        </w:rPr>
        <w:lastRenderedPageBreak/>
        <w:t>FileHandler</w:t>
      </w:r>
      <w:r w:rsidR="00D376B1">
        <w:rPr>
          <w:lang w:val="en-US"/>
        </w:rPr>
        <w:t>.h</w:t>
      </w:r>
      <w:bookmarkEnd w:id="12"/>
    </w:p>
    <w:p w14:paraId="7A0A82FB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System;</w:t>
      </w:r>
    </w:p>
    <w:p w14:paraId="004FC243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System::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Collections;</w:t>
      </w:r>
    </w:p>
    <w:p w14:paraId="0EDC272F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System::</w:t>
      </w:r>
      <w:proofErr w:type="gram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Collections::Generic;</w:t>
      </w:r>
    </w:p>
    <w:p w14:paraId="2ED7FB50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2ED0E79D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ref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class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997546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  <w:proofErr w:type="spellEnd"/>
    </w:p>
    <w:p w14:paraId="1F523CE4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30F6BBEA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public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</w:t>
      </w:r>
    </w:p>
    <w:p w14:paraId="0493C59F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997546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Конструктор</w:t>
      </w:r>
      <w:r w:rsidRPr="00997546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класса</w:t>
      </w:r>
    </w:p>
    <w:p w14:paraId="34110E6C" w14:textId="77777777" w:rsid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FileHandler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);</w:t>
      </w:r>
    </w:p>
    <w:p w14:paraId="0D631EC7" w14:textId="77777777" w:rsid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Добавить студента с оценками в список</w:t>
      </w:r>
    </w:p>
    <w:p w14:paraId="2EA06E18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AddStudent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997546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^, </w:t>
      </w:r>
      <w:r w:rsidRPr="00997546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&gt;^);</w:t>
      </w:r>
    </w:p>
    <w:p w14:paraId="5BAC523A" w14:textId="77777777" w:rsid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Удалить студента из списка</w:t>
      </w:r>
    </w:p>
    <w:p w14:paraId="7CDB6E28" w14:textId="77777777" w:rsid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DelStudent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^);</w:t>
      </w:r>
    </w:p>
    <w:p w14:paraId="091DF4BD" w14:textId="374CC85A" w:rsid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Установить новое имя файла для сохранения результатов поиска</w:t>
      </w:r>
    </w:p>
    <w:p w14:paraId="5D42A20B" w14:textId="77777777" w:rsid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SetTextFileName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^);</w:t>
      </w:r>
    </w:p>
    <w:p w14:paraId="604F605A" w14:textId="77777777" w:rsid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Получить список студентов с заданным количеством оценок</w:t>
      </w:r>
    </w:p>
    <w:p w14:paraId="60304D29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r w:rsidRPr="00997546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ArrayList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proofErr w:type="spellStart"/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GetStudentsByGrades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380D1063" w14:textId="77777777" w:rsid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Сохранить список студентов с заданным количеством оценок</w:t>
      </w:r>
    </w:p>
    <w:p w14:paraId="683A6E6B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SaveToFileStudentsByGrades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proofErr w:type="gramEnd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24AAF183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4D0004FB" w14:textId="77777777" w:rsidR="00997546" w:rsidRPr="00997546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private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</w:t>
      </w:r>
    </w:p>
    <w:p w14:paraId="14CBFB96" w14:textId="47FA5853" w:rsidR="00997546" w:rsidRPr="00BD1C0F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D1C0F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997546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BD1C0F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TextFileName</w:t>
      </w:r>
      <w:proofErr w:type="spellEnd"/>
      <w:r w:rsidRPr="00BD1C0F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  <w:r w:rsidR="006C5409" w:rsidRPr="00BD1C0F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- </w:t>
      </w:r>
      <w:r w:rsid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>имя</w:t>
      </w:r>
      <w:r w:rsidR="006C5409" w:rsidRPr="00BD1C0F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>файла</w:t>
      </w:r>
      <w:r w:rsidR="006C5409" w:rsidRPr="00BD1C0F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>для</w:t>
      </w:r>
      <w:r w:rsidR="006C5409" w:rsidRPr="00BD1C0F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>сохранения</w:t>
      </w:r>
    </w:p>
    <w:p w14:paraId="707F5A45" w14:textId="6D9F7E79" w:rsidR="00997546" w:rsidRPr="00BD1C0F" w:rsidRDefault="00997546" w:rsidP="009975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997546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Dictionary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997546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^, </w:t>
      </w:r>
      <w:r w:rsidRPr="00997546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spellStart"/>
      <w:r w:rsidRPr="00997546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&gt;^&gt;^ </w:t>
      </w:r>
      <w:proofErr w:type="spellStart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studentGrades</w:t>
      </w:r>
      <w:proofErr w:type="spellEnd"/>
      <w:r w:rsidRPr="00997546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  <w:r w:rsidR="006C5409"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- </w:t>
      </w:r>
      <w:r w:rsid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>словарь</w:t>
      </w:r>
      <w:r w:rsidR="006C5409"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>для</w:t>
      </w:r>
      <w:r w:rsidR="006C5409"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>хранения</w:t>
      </w:r>
      <w:r w:rsidR="006C5409"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>студентов</w:t>
      </w:r>
      <w:r w:rsidR="006C5409"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>и</w:t>
      </w:r>
      <w:r w:rsidR="006C5409"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>их</w:t>
      </w:r>
      <w:r w:rsidR="006C5409"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>оценок</w:t>
      </w:r>
    </w:p>
    <w:p w14:paraId="64D0E7BB" w14:textId="60B6EC6B" w:rsidR="00997546" w:rsidRPr="00997546" w:rsidRDefault="00997546" w:rsidP="00997546">
      <w:pPr>
        <w:rPr>
          <w:lang w:val="en-US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};</w:t>
      </w:r>
    </w:p>
    <w:p w14:paraId="2BE47A2C" w14:textId="1AC3E7B6" w:rsidR="00D376B1" w:rsidRDefault="00997546" w:rsidP="00997546">
      <w:pPr>
        <w:pStyle w:val="2"/>
        <w:rPr>
          <w:lang w:val="en-US"/>
        </w:rPr>
      </w:pPr>
      <w:bookmarkStart w:id="13" w:name="_Toc162868422"/>
      <w:r w:rsidRPr="00997546">
        <w:rPr>
          <w:rFonts w:cs="Times New Roman"/>
          <w:szCs w:val="28"/>
          <w:lang w:val="en-US"/>
          <w14:ligatures w14:val="none"/>
        </w:rPr>
        <w:t>FileHandler</w:t>
      </w:r>
      <w:r w:rsidR="00D376B1">
        <w:rPr>
          <w:lang w:val="en-US"/>
        </w:rPr>
        <w:t>.cpp</w:t>
      </w:r>
      <w:bookmarkEnd w:id="13"/>
    </w:p>
    <w:p w14:paraId="0FD6EF60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#include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  <w:proofErr w:type="spellStart"/>
      <w:r w:rsidRPr="006C5409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pch.h</w:t>
      </w:r>
      <w:proofErr w:type="spellEnd"/>
      <w:r w:rsidRPr="006C5409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</w:p>
    <w:p w14:paraId="43A9EDB2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#include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  <w:proofErr w:type="spellStart"/>
      <w:r w:rsidRPr="006C5409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FileHandler.h</w:t>
      </w:r>
      <w:proofErr w:type="spellEnd"/>
      <w:r w:rsidRPr="006C5409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</w:p>
    <w:p w14:paraId="6910ABDD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3F9E3432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System;</w:t>
      </w:r>
    </w:p>
    <w:p w14:paraId="3345461F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gram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System::</w:t>
      </w:r>
      <w:proofErr w:type="gram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Collections;</w:t>
      </w:r>
    </w:p>
    <w:p w14:paraId="039FD295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gram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System::</w:t>
      </w:r>
      <w:proofErr w:type="gram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Collections::Generic;</w:t>
      </w:r>
    </w:p>
    <w:p w14:paraId="255E3DE7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2B797AFF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spellStart"/>
      <w:proofErr w:type="gramStart"/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spellStart"/>
      <w:proofErr w:type="gram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FileHandler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6E704553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6420864C" w14:textId="554D8A0D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TextFileName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= </w:t>
      </w:r>
      <w:proofErr w:type="spellStart"/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6C5409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"Students.txt"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); -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инициализация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имени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файла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по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умолчанию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.</w:t>
      </w:r>
    </w:p>
    <w:p w14:paraId="4ECD0945" w14:textId="13AF2BAA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studentGrades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= </w:t>
      </w:r>
      <w:proofErr w:type="spellStart"/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Dictionary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^, </w:t>
      </w:r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spellStart"/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&gt;^</w:t>
      </w:r>
      <w:proofErr w:type="gram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&gt;(</w:t>
      </w:r>
      <w:proofErr w:type="gram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); -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создание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пустого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словаря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студентов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и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их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оценок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.</w:t>
      </w:r>
    </w:p>
    <w:p w14:paraId="2AE978FB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59D2F1A6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0C8D5D8D" w14:textId="40E8CD42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spellStart"/>
      <w:proofErr w:type="gram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SetTextFileName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proofErr w:type="spellStart"/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NewName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–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функция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для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установки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нового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имени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файла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.</w:t>
      </w:r>
    </w:p>
    <w:p w14:paraId="264AA172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1820673C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TextFileName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= </w:t>
      </w:r>
      <w:proofErr w:type="spellStart"/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NewName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2E2533F4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6446D23C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0BFC234A" w14:textId="556096EE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spellStart"/>
      <w:proofErr w:type="gram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AddStudent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name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spellStart"/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&gt;^ </w:t>
      </w: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grades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–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функция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для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добавления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студента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.</w:t>
      </w:r>
    </w:p>
    <w:p w14:paraId="62E2790A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254A6673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studentGrades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[</w:t>
      </w: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name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] = </w:t>
      </w: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grades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3249203F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3A66DBE4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170E8CDA" w14:textId="4631E63C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spellStart"/>
      <w:proofErr w:type="gram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DelStudent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name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–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функция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для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удаления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студента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.</w:t>
      </w:r>
    </w:p>
    <w:p w14:paraId="243E4490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03D91917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studentGrades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-&gt;Remove(</w:t>
      </w: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name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3AA4337D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48581BB9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772C75D3" w14:textId="618BCA32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proofErr w:type="spellStart"/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lastRenderedPageBreak/>
        <w:t>ArrayList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proofErr w:type="spellStart"/>
      <w:proofErr w:type="gramStart"/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spellStart"/>
      <w:proofErr w:type="gram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GetStudentsByGrades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fives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fours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threes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twos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–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функция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для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получения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студентов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по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их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оценкам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.</w:t>
      </w:r>
    </w:p>
    <w:p w14:paraId="7FB115E3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47A19795" w14:textId="1E1D4555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proofErr w:type="spellStart"/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ArrayList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^ 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result</w:t>
      </w: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= </w:t>
      </w:r>
      <w:proofErr w:type="spellStart"/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proofErr w:type="spellStart"/>
      <w:proofErr w:type="gramStart"/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ArrayList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>(</w:t>
      </w:r>
      <w:proofErr w:type="gramEnd"/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); -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создание</w:t>
      </w: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нового</w:t>
      </w: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пустого</w:t>
      </w: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списка.</w:t>
      </w:r>
    </w:p>
    <w:p w14:paraId="1D40FB2F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60F0FB8F" w14:textId="2487ED54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D1C0F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for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each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proofErr w:type="spellStart"/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KeyValuePair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^, </w:t>
      </w:r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proofErr w:type="spellStart"/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&gt;^&gt; student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studentGrades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–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перебор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всех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студентов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в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словаре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.</w:t>
      </w:r>
    </w:p>
    <w:p w14:paraId="17EF93B7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{</w:t>
      </w:r>
    </w:p>
    <w:p w14:paraId="5D028322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countFives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= 0;</w:t>
      </w:r>
    </w:p>
    <w:p w14:paraId="446D9D45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countFours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= 0;</w:t>
      </w:r>
    </w:p>
    <w:p w14:paraId="3C374BD0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countThrees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= 0;</w:t>
      </w:r>
    </w:p>
    <w:p w14:paraId="30644C0C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spellStart"/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countTwos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= 0;</w:t>
      </w:r>
    </w:p>
    <w:p w14:paraId="12C627E7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56F57D97" w14:textId="794619D0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for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each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proofErr w:type="spellStart"/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grade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student.Value</w:t>
      </w:r>
      <w:proofErr w:type="spellEnd"/>
      <w:proofErr w:type="gram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–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перебор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всех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оценок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студента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.</w:t>
      </w:r>
    </w:p>
    <w:p w14:paraId="22DFFE4C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{</w:t>
      </w:r>
    </w:p>
    <w:p w14:paraId="062B676E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(grade == 5) 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countFives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++;</w:t>
      </w:r>
    </w:p>
    <w:p w14:paraId="4A2B94D1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else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(grade == 4) 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countFours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++;</w:t>
      </w:r>
    </w:p>
    <w:p w14:paraId="04F8F610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else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(grade == 3) 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countThrees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++;</w:t>
      </w:r>
    </w:p>
    <w:p w14:paraId="5E047903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else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(grade == 2) 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countTwos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++;</w:t>
      </w:r>
    </w:p>
    <w:p w14:paraId="6CA34094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}</w:t>
      </w:r>
    </w:p>
    <w:p w14:paraId="4DF15B76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3F4E94B6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countFives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== </w:t>
      </w: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fives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&amp;&amp; 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countFours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== </w:t>
      </w: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fours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&amp;&amp; 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countThrees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== </w:t>
      </w: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threes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&amp;&amp; 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countTwos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== </w:t>
      </w: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twos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44ABD199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{</w:t>
      </w:r>
    </w:p>
    <w:p w14:paraId="0E94BF5D" w14:textId="684BBC39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result</w:t>
      </w: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>-&gt;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Add</w:t>
      </w: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>(</w:t>
      </w:r>
      <w:proofErr w:type="gram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student</w:t>
      </w: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>.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Key</w:t>
      </w:r>
      <w:proofErr w:type="gramEnd"/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); -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добавление</w:t>
      </w: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студента в созданный в функции список.</w:t>
      </w:r>
    </w:p>
    <w:p w14:paraId="7B7E1205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2E8655B5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}</w:t>
      </w:r>
    </w:p>
    <w:p w14:paraId="7292DF63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0790C29E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return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result;</w:t>
      </w:r>
    </w:p>
    <w:p w14:paraId="5786DF5E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6C340D49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23EE9831" w14:textId="0E67EABE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proofErr w:type="spellStart"/>
      <w:proofErr w:type="gramStart"/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spellStart"/>
      <w:proofErr w:type="gram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SaveToFileStudentsByGrades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spellStart"/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fives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fours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threes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proofErr w:type="spellStart"/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twos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–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функция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для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сохранения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студента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в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файл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.</w:t>
      </w:r>
    </w:p>
    <w:p w14:paraId="13514E38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31327996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ArrayList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students = </w:t>
      </w:r>
      <w:proofErr w:type="spellStart"/>
      <w:proofErr w:type="gram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GetStudentsByGrades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proofErr w:type="gramEnd"/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fives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fours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threes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6C5409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twos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786F2EA7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5C5DC197" w14:textId="7D953BD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</w:p>
    <w:p w14:paraId="13D8A0B0" w14:textId="41387121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BD1C0F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for</w:t>
      </w: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each</w:t>
      </w: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(</w:t>
      </w:r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^ 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student</w:t>
      </w: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</w:t>
      </w: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students</w:t>
      </w: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) –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перебор</w:t>
      </w: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всех</w:t>
      </w: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студентов</w:t>
      </w: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из</w:t>
      </w: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полученного списка.</w:t>
      </w:r>
    </w:p>
    <w:p w14:paraId="789949D0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2BB1B483" w14:textId="2E8D4B79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System::</w:t>
      </w:r>
      <w:proofErr w:type="gramEnd"/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Console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WriteLine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(student); -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вывод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имени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студента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в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консоль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.</w:t>
      </w:r>
    </w:p>
    <w:p w14:paraId="5B66DA7B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}</w:t>
      </w:r>
    </w:p>
    <w:p w14:paraId="13D8992C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7778E374" w14:textId="6125B3F8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</w:p>
    <w:p w14:paraId="73BADB5D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gram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System::</w:t>
      </w:r>
      <w:proofErr w:type="gram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IO::</w:t>
      </w:r>
      <w:proofErr w:type="spellStart"/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StreamWriter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sw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= </w:t>
      </w:r>
      <w:proofErr w:type="spellStart"/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System::IO::</w:t>
      </w:r>
      <w:proofErr w:type="spellStart"/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StreamWriter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TextFileName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627E734C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for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each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r w:rsidRPr="006C5409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^ student </w:t>
      </w:r>
      <w:r w:rsidRPr="006C5409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students)</w:t>
      </w:r>
    </w:p>
    <w:p w14:paraId="281A15D5" w14:textId="77777777" w:rsidR="006C5409" w:rsidRPr="00BD1C0F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BD1C0F">
        <w:rPr>
          <w:rFonts w:ascii="Cascadia Mono" w:hAnsi="Cascadia Mono" w:cs="Cascadia Mono"/>
          <w:color w:val="000000"/>
          <w:sz w:val="19"/>
          <w:szCs w:val="19"/>
          <w14:ligatures w14:val="none"/>
        </w:rPr>
        <w:t>{</w:t>
      </w:r>
    </w:p>
    <w:p w14:paraId="0BC46373" w14:textId="1CD04C8E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sw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>-&gt;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WriteLine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>(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student</w:t>
      </w: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); -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запись</w:t>
      </w: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студента</w:t>
      </w: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в файл.</w:t>
      </w:r>
    </w:p>
    <w:p w14:paraId="0827E8CE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7E1AD8E2" w14:textId="77777777" w:rsidR="006C5409" w:rsidRPr="006C5409" w:rsidRDefault="006C5409" w:rsidP="006C54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sw</w:t>
      </w:r>
      <w:proofErr w:type="spell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</w:t>
      </w:r>
      <w:proofErr w:type="gramStart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Close(</w:t>
      </w:r>
      <w:proofErr w:type="gramEnd"/>
      <w:r w:rsidRPr="006C5409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689CFF6A" w14:textId="66FF6331" w:rsidR="006C5409" w:rsidRPr="006C5409" w:rsidRDefault="006C5409" w:rsidP="006C5409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</w:t>
      </w:r>
    </w:p>
    <w:sectPr w:rsidR="006C5409" w:rsidRPr="006C5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7297F"/>
    <w:multiLevelType w:val="hybridMultilevel"/>
    <w:tmpl w:val="B84E09D6"/>
    <w:lvl w:ilvl="0" w:tplc="8916768E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37AC7B0A"/>
    <w:multiLevelType w:val="hybridMultilevel"/>
    <w:tmpl w:val="F2AE8AE6"/>
    <w:lvl w:ilvl="0" w:tplc="11506F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662BDE"/>
    <w:multiLevelType w:val="multilevel"/>
    <w:tmpl w:val="518CC82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F4330AC"/>
    <w:multiLevelType w:val="hybridMultilevel"/>
    <w:tmpl w:val="1E2A9A46"/>
    <w:lvl w:ilvl="0" w:tplc="F30CCF72">
      <w:start w:val="1"/>
      <w:numFmt w:val="decimal"/>
      <w:suff w:val="space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FD3F2D"/>
    <w:multiLevelType w:val="hybridMultilevel"/>
    <w:tmpl w:val="A55C34E8"/>
    <w:lvl w:ilvl="0" w:tplc="0BFE5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02DDA"/>
    <w:multiLevelType w:val="hybridMultilevel"/>
    <w:tmpl w:val="0DB435CE"/>
    <w:lvl w:ilvl="0" w:tplc="88A45B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DC123A"/>
    <w:multiLevelType w:val="hybridMultilevel"/>
    <w:tmpl w:val="14C6421E"/>
    <w:lvl w:ilvl="0" w:tplc="16368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AB94D65"/>
    <w:multiLevelType w:val="hybridMultilevel"/>
    <w:tmpl w:val="E06652B8"/>
    <w:lvl w:ilvl="0" w:tplc="2E9EC0C6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871C16"/>
    <w:multiLevelType w:val="multilevel"/>
    <w:tmpl w:val="DBCA4E7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4E14165B"/>
    <w:multiLevelType w:val="hybridMultilevel"/>
    <w:tmpl w:val="A880E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33B7A08"/>
    <w:multiLevelType w:val="hybridMultilevel"/>
    <w:tmpl w:val="A18C1A3C"/>
    <w:lvl w:ilvl="0" w:tplc="E5B8754E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13640"/>
    <w:multiLevelType w:val="hybridMultilevel"/>
    <w:tmpl w:val="001C7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A223608"/>
    <w:multiLevelType w:val="hybridMultilevel"/>
    <w:tmpl w:val="4146999C"/>
    <w:lvl w:ilvl="0" w:tplc="0BFE586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7E9A2312"/>
    <w:multiLevelType w:val="hybridMultilevel"/>
    <w:tmpl w:val="E06652B8"/>
    <w:lvl w:ilvl="0" w:tplc="2E9EC0C6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6"/>
  </w:num>
  <w:num w:numId="5">
    <w:abstractNumId w:val="10"/>
  </w:num>
  <w:num w:numId="6">
    <w:abstractNumId w:val="2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1"/>
  </w:num>
  <w:num w:numId="19">
    <w:abstractNumId w:val="1"/>
  </w:num>
  <w:num w:numId="20">
    <w:abstractNumId w:val="8"/>
  </w:num>
  <w:num w:numId="21">
    <w:abstractNumId w:val="10"/>
    <w:lvlOverride w:ilvl="0">
      <w:startOverride w:val="1"/>
    </w:lvlOverride>
  </w:num>
  <w:num w:numId="22">
    <w:abstractNumId w:val="5"/>
  </w:num>
  <w:num w:numId="23">
    <w:abstractNumId w:val="9"/>
  </w:num>
  <w:num w:numId="24">
    <w:abstractNumId w:val="3"/>
  </w:num>
  <w:num w:numId="25">
    <w:abstractNumId w:val="10"/>
    <w:lvlOverride w:ilvl="0">
      <w:startOverride w:val="1"/>
    </w:lvlOverride>
  </w:num>
  <w:num w:numId="26">
    <w:abstractNumId w:val="10"/>
    <w:lvlOverride w:ilvl="0">
      <w:startOverride w:val="1"/>
    </w:lvlOverride>
  </w:num>
  <w:num w:numId="27">
    <w:abstractNumId w:val="13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AF"/>
    <w:rsid w:val="00065099"/>
    <w:rsid w:val="00067E12"/>
    <w:rsid w:val="00092E4B"/>
    <w:rsid w:val="0012683E"/>
    <w:rsid w:val="001400F2"/>
    <w:rsid w:val="001470E8"/>
    <w:rsid w:val="00173372"/>
    <w:rsid w:val="001821C2"/>
    <w:rsid w:val="00185668"/>
    <w:rsid w:val="00194EB0"/>
    <w:rsid w:val="001B5EE2"/>
    <w:rsid w:val="002709BC"/>
    <w:rsid w:val="002C374E"/>
    <w:rsid w:val="003002BA"/>
    <w:rsid w:val="0030191A"/>
    <w:rsid w:val="00324FFA"/>
    <w:rsid w:val="003366B1"/>
    <w:rsid w:val="00340E0A"/>
    <w:rsid w:val="00341470"/>
    <w:rsid w:val="00357893"/>
    <w:rsid w:val="003B0423"/>
    <w:rsid w:val="003E60CB"/>
    <w:rsid w:val="004262DF"/>
    <w:rsid w:val="0048071E"/>
    <w:rsid w:val="00580910"/>
    <w:rsid w:val="005B418F"/>
    <w:rsid w:val="005D77DE"/>
    <w:rsid w:val="00623056"/>
    <w:rsid w:val="006C5409"/>
    <w:rsid w:val="006D01BA"/>
    <w:rsid w:val="00722AF0"/>
    <w:rsid w:val="00737E5B"/>
    <w:rsid w:val="00764876"/>
    <w:rsid w:val="00767631"/>
    <w:rsid w:val="0078670A"/>
    <w:rsid w:val="007A6A51"/>
    <w:rsid w:val="007B5CCC"/>
    <w:rsid w:val="008174F4"/>
    <w:rsid w:val="00824664"/>
    <w:rsid w:val="008B4352"/>
    <w:rsid w:val="008F0ADB"/>
    <w:rsid w:val="00916ABF"/>
    <w:rsid w:val="00935130"/>
    <w:rsid w:val="00943D9E"/>
    <w:rsid w:val="009824C4"/>
    <w:rsid w:val="00984FC9"/>
    <w:rsid w:val="009853BB"/>
    <w:rsid w:val="00995145"/>
    <w:rsid w:val="00997546"/>
    <w:rsid w:val="009A768B"/>
    <w:rsid w:val="00A623E1"/>
    <w:rsid w:val="00B16BBB"/>
    <w:rsid w:val="00B323C9"/>
    <w:rsid w:val="00B434EA"/>
    <w:rsid w:val="00BA29AF"/>
    <w:rsid w:val="00BA2C08"/>
    <w:rsid w:val="00BA363B"/>
    <w:rsid w:val="00BD1C0F"/>
    <w:rsid w:val="00BE74A2"/>
    <w:rsid w:val="00BF1E80"/>
    <w:rsid w:val="00C02448"/>
    <w:rsid w:val="00C26556"/>
    <w:rsid w:val="00C731A5"/>
    <w:rsid w:val="00CC5CA2"/>
    <w:rsid w:val="00CD52AF"/>
    <w:rsid w:val="00D02C31"/>
    <w:rsid w:val="00D038DB"/>
    <w:rsid w:val="00D376B1"/>
    <w:rsid w:val="00D414E3"/>
    <w:rsid w:val="00D71654"/>
    <w:rsid w:val="00DA3F07"/>
    <w:rsid w:val="00DE6143"/>
    <w:rsid w:val="00DF3986"/>
    <w:rsid w:val="00E01A02"/>
    <w:rsid w:val="00E53AAA"/>
    <w:rsid w:val="00E73E86"/>
    <w:rsid w:val="00EB1F58"/>
    <w:rsid w:val="00EB44B5"/>
    <w:rsid w:val="00F02D1F"/>
    <w:rsid w:val="00F25B6D"/>
    <w:rsid w:val="00F437DB"/>
    <w:rsid w:val="00F655E1"/>
    <w:rsid w:val="00F7018B"/>
    <w:rsid w:val="00F72EDC"/>
    <w:rsid w:val="00F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751B"/>
  <w15:chartTrackingRefBased/>
  <w15:docId w15:val="{3E8A6CA9-19B0-43C2-8387-C03AF725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B418F"/>
    <w:pPr>
      <w:spacing w:after="0" w:line="360" w:lineRule="auto"/>
      <w:ind w:firstLine="709"/>
      <w:jc w:val="both"/>
    </w:pPr>
    <w:rPr>
      <w:rFonts w:ascii="Times New Roman" w:hAnsi="Times New Roman"/>
      <w:sz w:val="28"/>
      <w14:ligatures w14:val="standard"/>
    </w:rPr>
  </w:style>
  <w:style w:type="paragraph" w:styleId="1">
    <w:name w:val="heading 1"/>
    <w:basedOn w:val="a0"/>
    <w:next w:val="a0"/>
    <w:link w:val="10"/>
    <w:autoRedefine/>
    <w:uiPriority w:val="9"/>
    <w:qFormat/>
    <w:rsid w:val="00194EB0"/>
    <w:pPr>
      <w:keepNext/>
      <w:keepLines/>
      <w:pageBreakBefore/>
      <w:spacing w:after="2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B1F58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37E5B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E53AAA"/>
    <w:pPr>
      <w:keepNext/>
      <w:keepLines/>
      <w:spacing w:before="40"/>
      <w:ind w:firstLine="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0"/>
    <w:next w:val="a0"/>
    <w:link w:val="50"/>
    <w:uiPriority w:val="9"/>
    <w:unhideWhenUsed/>
    <w:qFormat/>
    <w:rsid w:val="00065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650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0650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0650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0650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65099"/>
    <w:pPr>
      <w:numPr>
        <w:ilvl w:val="1"/>
      </w:numPr>
      <w:spacing w:after="160"/>
      <w:ind w:firstLine="709"/>
    </w:pPr>
    <w:rPr>
      <w:rFonts w:eastAsiaTheme="minorEastAsia"/>
      <w:spacing w:val="15"/>
    </w:rPr>
  </w:style>
  <w:style w:type="character" w:customStyle="1" w:styleId="10">
    <w:name w:val="Заголовок 1 Знак"/>
    <w:basedOn w:val="a1"/>
    <w:link w:val="1"/>
    <w:uiPriority w:val="9"/>
    <w:rsid w:val="00194EB0"/>
    <w:rPr>
      <w:rFonts w:ascii="Times New Roman" w:eastAsiaTheme="majorEastAsia" w:hAnsi="Times New Roman" w:cstheme="majorBidi"/>
      <w:b/>
      <w:caps/>
      <w:sz w:val="28"/>
      <w:szCs w:val="32"/>
      <w14:ligatures w14:val="standard"/>
    </w:rPr>
  </w:style>
  <w:style w:type="character" w:customStyle="1" w:styleId="20">
    <w:name w:val="Заголовок 2 Знак"/>
    <w:basedOn w:val="a1"/>
    <w:link w:val="2"/>
    <w:uiPriority w:val="9"/>
    <w:rsid w:val="00EB1F58"/>
    <w:rPr>
      <w:rFonts w:ascii="Times New Roman" w:eastAsiaTheme="majorEastAsia" w:hAnsi="Times New Roman" w:cstheme="majorBidi"/>
      <w:b/>
      <w:caps/>
      <w:sz w:val="28"/>
      <w:szCs w:val="26"/>
      <w14:ligatures w14:val="standard"/>
    </w:rPr>
  </w:style>
  <w:style w:type="character" w:customStyle="1" w:styleId="30">
    <w:name w:val="Заголовок 3 Знак"/>
    <w:basedOn w:val="a1"/>
    <w:link w:val="3"/>
    <w:uiPriority w:val="9"/>
    <w:rsid w:val="00737E5B"/>
    <w:rPr>
      <w:rFonts w:ascii="Times New Roman" w:eastAsiaTheme="majorEastAsia" w:hAnsi="Times New Roman" w:cstheme="majorBidi"/>
      <w:b/>
      <w:sz w:val="28"/>
      <w:szCs w:val="24"/>
      <w14:ligatures w14:val="standard"/>
    </w:rPr>
  </w:style>
  <w:style w:type="character" w:customStyle="1" w:styleId="40">
    <w:name w:val="Заголовок 4 Знак"/>
    <w:basedOn w:val="a1"/>
    <w:link w:val="4"/>
    <w:uiPriority w:val="9"/>
    <w:rsid w:val="00E53AAA"/>
    <w:rPr>
      <w:rFonts w:ascii="Times New Roman" w:eastAsiaTheme="majorEastAsia" w:hAnsi="Times New Roman" w:cstheme="majorBidi"/>
      <w:b/>
      <w:iCs/>
      <w:caps/>
      <w:sz w:val="28"/>
      <w14:ligatures w14:val="standard"/>
    </w:rPr>
  </w:style>
  <w:style w:type="paragraph" w:styleId="a6">
    <w:name w:val="Title"/>
    <w:basedOn w:val="a0"/>
    <w:next w:val="a0"/>
    <w:link w:val="a7"/>
    <w:autoRedefine/>
    <w:uiPriority w:val="10"/>
    <w:qFormat/>
    <w:rsid w:val="00623056"/>
    <w:pPr>
      <w:contextualSpacing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623056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"/>
    </w:rPr>
  </w:style>
  <w:style w:type="paragraph" w:styleId="a8">
    <w:name w:val="TOC Heading"/>
    <w:basedOn w:val="1"/>
    <w:next w:val="a0"/>
    <w:uiPriority w:val="39"/>
    <w:unhideWhenUsed/>
    <w:qFormat/>
    <w:rsid w:val="00065099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  <w14:ligatures w14:val="none"/>
    </w:rPr>
  </w:style>
  <w:style w:type="paragraph" w:customStyle="1" w:styleId="a9">
    <w:name w:val="Обычный с отступом"/>
    <w:basedOn w:val="a0"/>
    <w:autoRedefine/>
    <w:rsid w:val="00623056"/>
    <w:pPr>
      <w:spacing w:before="140"/>
    </w:pPr>
  </w:style>
  <w:style w:type="character" w:customStyle="1" w:styleId="a5">
    <w:name w:val="Подзаголовок Знак"/>
    <w:basedOn w:val="a1"/>
    <w:link w:val="a4"/>
    <w:uiPriority w:val="11"/>
    <w:rsid w:val="00065099"/>
    <w:rPr>
      <w:rFonts w:ascii="Times New Roman" w:eastAsiaTheme="minorEastAsia" w:hAnsi="Times New Roman"/>
      <w:spacing w:val="15"/>
      <w:sz w:val="28"/>
      <w14:ligatures w14:val="standard"/>
    </w:rPr>
  </w:style>
  <w:style w:type="character" w:customStyle="1" w:styleId="50">
    <w:name w:val="Заголовок 5 Знак"/>
    <w:basedOn w:val="a1"/>
    <w:link w:val="5"/>
    <w:uiPriority w:val="9"/>
    <w:rsid w:val="00065099"/>
    <w:rPr>
      <w:rFonts w:asciiTheme="majorHAnsi" w:eastAsiaTheme="majorEastAsia" w:hAnsiTheme="majorHAnsi" w:cstheme="majorBidi"/>
      <w:color w:val="2F5496" w:themeColor="accent1" w:themeShade="BF"/>
      <w:sz w:val="28"/>
      <w14:ligatures w14:val="standard"/>
    </w:rPr>
  </w:style>
  <w:style w:type="character" w:customStyle="1" w:styleId="60">
    <w:name w:val="Заголовок 6 Знак"/>
    <w:basedOn w:val="a1"/>
    <w:link w:val="6"/>
    <w:uiPriority w:val="9"/>
    <w:rsid w:val="00065099"/>
    <w:rPr>
      <w:rFonts w:asciiTheme="majorHAnsi" w:eastAsiaTheme="majorEastAsia" w:hAnsiTheme="majorHAnsi" w:cstheme="majorBidi"/>
      <w:color w:val="1F3763" w:themeColor="accent1" w:themeShade="7F"/>
      <w:sz w:val="28"/>
      <w14:ligatures w14:val="standard"/>
    </w:rPr>
  </w:style>
  <w:style w:type="character" w:customStyle="1" w:styleId="70">
    <w:name w:val="Заголовок 7 Знак"/>
    <w:basedOn w:val="a1"/>
    <w:link w:val="7"/>
    <w:uiPriority w:val="9"/>
    <w:rsid w:val="00065099"/>
    <w:rPr>
      <w:rFonts w:asciiTheme="majorHAnsi" w:eastAsiaTheme="majorEastAsia" w:hAnsiTheme="majorHAnsi" w:cstheme="majorBidi"/>
      <w:i/>
      <w:iCs/>
      <w:color w:val="1F3763" w:themeColor="accent1" w:themeShade="7F"/>
      <w:sz w:val="28"/>
      <w14:ligatures w14:val="standard"/>
    </w:rPr>
  </w:style>
  <w:style w:type="character" w:customStyle="1" w:styleId="80">
    <w:name w:val="Заголовок 8 Знак"/>
    <w:basedOn w:val="a1"/>
    <w:link w:val="8"/>
    <w:uiPriority w:val="9"/>
    <w:rsid w:val="00065099"/>
    <w:rPr>
      <w:rFonts w:asciiTheme="majorHAnsi" w:eastAsiaTheme="majorEastAsia" w:hAnsiTheme="majorHAnsi" w:cstheme="majorBidi"/>
      <w:color w:val="272727" w:themeColor="text1" w:themeTint="D8"/>
      <w:sz w:val="21"/>
      <w:szCs w:val="21"/>
      <w14:ligatures w14:val="standard"/>
    </w:rPr>
  </w:style>
  <w:style w:type="character" w:customStyle="1" w:styleId="90">
    <w:name w:val="Заголовок 9 Знак"/>
    <w:basedOn w:val="a1"/>
    <w:link w:val="9"/>
    <w:uiPriority w:val="9"/>
    <w:rsid w:val="000650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14:ligatures w14:val="standard"/>
    </w:rPr>
  </w:style>
  <w:style w:type="paragraph" w:styleId="aa">
    <w:name w:val="No Spacing"/>
    <w:basedOn w:val="a0"/>
    <w:autoRedefine/>
    <w:uiPriority w:val="1"/>
    <w:rsid w:val="00065099"/>
    <w:pPr>
      <w:spacing w:line="240" w:lineRule="auto"/>
    </w:pPr>
  </w:style>
  <w:style w:type="character" w:styleId="ab">
    <w:name w:val="Strong"/>
    <w:basedOn w:val="a1"/>
    <w:uiPriority w:val="22"/>
    <w:qFormat/>
    <w:rsid w:val="00065099"/>
    <w:rPr>
      <w:b/>
      <w:bCs/>
    </w:rPr>
  </w:style>
  <w:style w:type="paragraph" w:styleId="11">
    <w:name w:val="toc 1"/>
    <w:basedOn w:val="a0"/>
    <w:next w:val="a0"/>
    <w:autoRedefine/>
    <w:uiPriority w:val="39"/>
    <w:unhideWhenUsed/>
    <w:rsid w:val="0006509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65099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065099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065099"/>
    <w:pPr>
      <w:spacing w:after="100"/>
      <w:ind w:left="560"/>
    </w:pPr>
  </w:style>
  <w:style w:type="paragraph" w:styleId="41">
    <w:name w:val="toc 4"/>
    <w:basedOn w:val="a0"/>
    <w:next w:val="a0"/>
    <w:autoRedefine/>
    <w:uiPriority w:val="39"/>
    <w:unhideWhenUsed/>
    <w:rsid w:val="00065099"/>
    <w:pPr>
      <w:spacing w:after="100"/>
      <w:ind w:left="840"/>
    </w:pPr>
  </w:style>
  <w:style w:type="paragraph" w:customStyle="1" w:styleId="a">
    <w:name w:val="Листинг программы"/>
    <w:basedOn w:val="a0"/>
    <w:qFormat/>
    <w:rsid w:val="0048071E"/>
    <w:pPr>
      <w:numPr>
        <w:numId w:val="5"/>
      </w:numPr>
      <w:spacing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styleId="ad">
    <w:name w:val="List Paragraph"/>
    <w:basedOn w:val="a0"/>
    <w:uiPriority w:val="34"/>
    <w:qFormat/>
    <w:rsid w:val="00E73E86"/>
    <w:pPr>
      <w:ind w:left="720"/>
      <w:contextualSpacing/>
    </w:pPr>
  </w:style>
  <w:style w:type="paragraph" w:styleId="ae">
    <w:name w:val="caption"/>
    <w:basedOn w:val="a0"/>
    <w:next w:val="a0"/>
    <w:uiPriority w:val="35"/>
    <w:unhideWhenUsed/>
    <w:qFormat/>
    <w:rsid w:val="00EB1F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Placeholder Text"/>
    <w:basedOn w:val="a1"/>
    <w:uiPriority w:val="99"/>
    <w:semiHidden/>
    <w:rsid w:val="00916A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tions\OneDrive\OneDrive%20-%20&#1070;&#1078;&#1085;&#1099;&#1081;%20&#1060;&#1077;&#1076;&#1077;&#1088;&#1072;&#1083;&#1100;&#1085;&#1099;&#1081;%20&#1059;&#1085;&#1080;&#1074;&#1077;&#1088;&#1089;&#1080;&#1090;&#1077;&#1090;\&#1059;&#1063;&#1025;&#1041;&#1040;\&#1044;&#1086;&#1082;&#1091;&#1084;&#1077;&#1085;&#1090;&#1099;\&#1064;&#1072;&#1073;&#1083;&#1086;&#1085;%20&#1044;&#1086;&#1082;&#1091;&#1084;&#1077;&#1085;&#1090;&#1072;&#1094;&#108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03E43D2-539F-4E96-BA48-4BEF92F77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Документации.dotx</Template>
  <TotalTime>5</TotalTime>
  <Pages>8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Мумладзе</dc:creator>
  <cp:keywords/>
  <dc:description/>
  <cp:lastModifiedBy>Семён Абрамов</cp:lastModifiedBy>
  <cp:revision>4</cp:revision>
  <dcterms:created xsi:type="dcterms:W3CDTF">2024-06-03T15:16:00Z</dcterms:created>
  <dcterms:modified xsi:type="dcterms:W3CDTF">2024-06-06T09:23:00Z</dcterms:modified>
</cp:coreProperties>
</file>